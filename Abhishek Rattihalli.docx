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542"/>
        <w:gridCol w:w="27"/>
        <w:gridCol w:w="7622"/>
        <w:gridCol w:w="2609"/>
      </w:tblGrid>
      <w:tr w:rsidR="008E18D5" w:rsidRPr="00DE7766" w:rsidTr="00E40F7C">
        <w:trPr>
          <w:trHeight w:val="630"/>
        </w:trPr>
        <w:tc>
          <w:tcPr>
            <w:tcW w:w="10800" w:type="dxa"/>
            <w:gridSpan w:val="4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075E73" w:rsidRPr="007E34C6" w:rsidRDefault="008945D1" w:rsidP="0021341B">
            <w:pPr>
              <w:pStyle w:val="ContactInfo"/>
              <w:jc w:val="center"/>
              <w:rPr>
                <w:b/>
                <w:sz w:val="22"/>
              </w:rPr>
            </w:pPr>
            <w:r w:rsidRPr="007E34C6">
              <w:rPr>
                <w:b/>
                <w:sz w:val="22"/>
              </w:rPr>
              <w:t xml:space="preserve">ABHISHEK </w:t>
            </w:r>
            <w:r w:rsidR="0021341B" w:rsidRPr="007E34C6">
              <w:rPr>
                <w:b/>
                <w:sz w:val="22"/>
              </w:rPr>
              <w:t xml:space="preserve">HARISH </w:t>
            </w:r>
            <w:r w:rsidRPr="007E34C6">
              <w:rPr>
                <w:b/>
                <w:sz w:val="22"/>
              </w:rPr>
              <w:t>RATTIHALLI</w:t>
            </w:r>
          </w:p>
          <w:p w:rsidR="00C069B4" w:rsidRPr="00DE7766" w:rsidRDefault="0021341B" w:rsidP="0021341B">
            <w:pPr>
              <w:pStyle w:val="ContactInfo"/>
              <w:jc w:val="center"/>
            </w:pPr>
            <w:r>
              <w:t xml:space="preserve"> (</w:t>
            </w:r>
            <w:r w:rsidR="008945D1">
              <w:t>980</w:t>
            </w:r>
            <w:r>
              <w:t xml:space="preserve">) </w:t>
            </w:r>
            <w:r w:rsidR="008945D1">
              <w:t>267</w:t>
            </w:r>
            <w:r>
              <w:t>-</w:t>
            </w:r>
            <w:r w:rsidR="008945D1">
              <w:t>4243</w:t>
            </w:r>
            <w:r>
              <w:t xml:space="preserve"> - </w:t>
            </w:r>
            <w:hyperlink r:id="rId6" w:history="1">
              <w:r w:rsidR="0048686C" w:rsidRPr="004E1300">
                <w:rPr>
                  <w:rStyle w:val="Hyperlink"/>
                </w:rPr>
                <w:t>arattiha@uncc.edu</w:t>
              </w:r>
            </w:hyperlink>
            <w:r w:rsidR="0048686C">
              <w:t xml:space="preserve"> -</w:t>
            </w:r>
            <w:r w:rsidR="00D16C26">
              <w:t xml:space="preserve"> </w:t>
            </w:r>
            <w:hyperlink r:id="rId7" w:tooltip="Online Profile" w:history="1">
              <w:r w:rsidR="00D16C26" w:rsidRPr="00D16C26">
                <w:rPr>
                  <w:rStyle w:val="Hyperlink"/>
                </w:rPr>
                <w:t>abhishek-rattihalli.me</w:t>
              </w:r>
            </w:hyperlink>
            <w:r w:rsidR="00D16C26">
              <w:t xml:space="preserve"> -</w:t>
            </w:r>
            <w:r w:rsidR="0048686C">
              <w:t xml:space="preserve"> </w:t>
            </w:r>
            <w:hyperlink r:id="rId8" w:history="1">
              <w:r w:rsidR="00D6775A" w:rsidRPr="004E1300">
                <w:rPr>
                  <w:rStyle w:val="Hyperlink"/>
                </w:rPr>
                <w:t>linkedin.com/in/rhabhishek</w:t>
              </w:r>
            </w:hyperlink>
            <w:r w:rsidR="00D6775A">
              <w:rPr>
                <w:rStyle w:val="vanity-name"/>
              </w:rPr>
              <w:t xml:space="preserve"> </w:t>
            </w:r>
          </w:p>
        </w:tc>
      </w:tr>
      <w:tr w:rsidR="009548CA" w:rsidRPr="00DE7766" w:rsidTr="00310636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D4662D" w:rsidP="00D4662D">
            <w:pPr>
              <w:pStyle w:val="Heading1"/>
            </w:pPr>
            <w:r>
              <w:t>skills</w:t>
            </w:r>
          </w:p>
        </w:tc>
      </w:tr>
      <w:tr w:rsidR="009548CA" w:rsidRPr="00DE7766" w:rsidTr="00CF445F">
        <w:trPr>
          <w:trHeight w:val="152"/>
        </w:trPr>
        <w:tc>
          <w:tcPr>
            <w:tcW w:w="542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9548CA" w:rsidRDefault="009548CA" w:rsidP="00DE7766">
            <w:pPr>
              <w:pStyle w:val="Heading1"/>
            </w:pPr>
          </w:p>
        </w:tc>
        <w:tc>
          <w:tcPr>
            <w:tcW w:w="10258" w:type="dxa"/>
            <w:gridSpan w:val="3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230223" w:rsidRDefault="00236CE1" w:rsidP="009F6586">
            <w:r w:rsidRPr="001771BA">
              <w:rPr>
                <w:u w:val="single"/>
              </w:rPr>
              <w:t>Web Technologies</w:t>
            </w:r>
            <w:r>
              <w:t xml:space="preserve"> -</w:t>
            </w:r>
            <w:r w:rsidR="001771BA">
              <w:t xml:space="preserve"> </w:t>
            </w:r>
            <w:r w:rsidR="00D16C26" w:rsidRPr="00D16C26">
              <w:t xml:space="preserve">JavaScript, jQuery, AngularJS, NodeJS, ReactJS, HTML, CSS, </w:t>
            </w:r>
            <w:r w:rsidR="00D16C26">
              <w:t>JSP, Servlets, REST</w:t>
            </w:r>
            <w:r w:rsidR="00326D72">
              <w:t>, Bootstrap</w:t>
            </w:r>
          </w:p>
          <w:p w:rsidR="000A5B2E" w:rsidRDefault="000A5B2E" w:rsidP="009F6586">
            <w:r w:rsidRPr="001771BA">
              <w:rPr>
                <w:u w:val="single"/>
              </w:rPr>
              <w:t>Languages</w:t>
            </w:r>
            <w:r>
              <w:t xml:space="preserve"> – Java/J2EE, C#, Python</w:t>
            </w:r>
          </w:p>
          <w:p w:rsidR="00236CE1" w:rsidRDefault="00236CE1" w:rsidP="009F6586">
            <w:r w:rsidRPr="001771BA">
              <w:rPr>
                <w:u w:val="single"/>
              </w:rPr>
              <w:t>Tools</w:t>
            </w:r>
            <w:r>
              <w:t xml:space="preserve"> – </w:t>
            </w:r>
            <w:r w:rsidR="00537959">
              <w:t xml:space="preserve">Eclipse, </w:t>
            </w:r>
            <w:r>
              <w:t xml:space="preserve">IBM </w:t>
            </w:r>
            <w:r w:rsidR="00537959">
              <w:t>RAD, IBM DB2</w:t>
            </w:r>
            <w:r>
              <w:t>, Microsoft Visual Studio, Unity</w:t>
            </w:r>
          </w:p>
          <w:p w:rsidR="0021341B" w:rsidRDefault="00236CE1" w:rsidP="009F6586">
            <w:r w:rsidRPr="001771BA">
              <w:rPr>
                <w:u w:val="single"/>
              </w:rPr>
              <w:t>Database</w:t>
            </w:r>
            <w:r w:rsidR="001771BA" w:rsidRPr="001771BA">
              <w:rPr>
                <w:u w:val="single"/>
              </w:rPr>
              <w:t>s</w:t>
            </w:r>
            <w:r>
              <w:t xml:space="preserve"> - Oracle, </w:t>
            </w:r>
            <w:r w:rsidR="004153D7">
              <w:t xml:space="preserve">IBM </w:t>
            </w:r>
            <w:r>
              <w:t>DB2, MySQL</w:t>
            </w:r>
          </w:p>
          <w:p w:rsidR="00236CE1" w:rsidRDefault="00236CE1" w:rsidP="009F6586">
            <w:r w:rsidRPr="001771BA">
              <w:rPr>
                <w:u w:val="single"/>
              </w:rPr>
              <w:t>Methodologies</w:t>
            </w:r>
            <w:r>
              <w:t xml:space="preserve"> –</w:t>
            </w:r>
            <w:r w:rsidR="00B57C8A">
              <w:t xml:space="preserve"> Agile/</w:t>
            </w:r>
            <w:r>
              <w:t>Scrum, XP, Waterfall</w:t>
            </w:r>
          </w:p>
        </w:tc>
      </w:tr>
      <w:tr w:rsidR="00DE7766" w:rsidRPr="00DE7766" w:rsidTr="00CF445F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DE7766" w:rsidRPr="00DE7766" w:rsidRDefault="00D97489" w:rsidP="002911C8">
            <w:pPr>
              <w:pStyle w:val="Heading1"/>
            </w:pPr>
            <w:r>
              <w:t>Experience</w:t>
            </w:r>
          </w:p>
        </w:tc>
      </w:tr>
      <w:tr w:rsidR="00CF445F" w:rsidRPr="00DE7766" w:rsidTr="00B43E57">
        <w:trPr>
          <w:trHeight w:val="216"/>
        </w:trPr>
        <w:tc>
          <w:tcPr>
            <w:tcW w:w="569" w:type="dxa"/>
            <w:gridSpan w:val="2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CF445F" w:rsidRPr="00DE7766" w:rsidRDefault="00CF445F" w:rsidP="00DE7766"/>
        </w:tc>
        <w:tc>
          <w:tcPr>
            <w:tcW w:w="7622" w:type="dxa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CF445F" w:rsidRDefault="00942812" w:rsidP="00CF445F">
            <w:pPr>
              <w:pStyle w:val="Heading2"/>
            </w:pPr>
            <w:r>
              <w:t xml:space="preserve">Full Stack Developer </w:t>
            </w:r>
            <w:r w:rsidR="00CF445F">
              <w:t xml:space="preserve">– International Thermodyne </w:t>
            </w:r>
          </w:p>
          <w:p w:rsidR="00CF445F" w:rsidRP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>Analyze the application written in SQL for p</w:t>
            </w:r>
            <w:r w:rsidR="0015578E">
              <w:rPr>
                <w:b w:val="0"/>
                <w:bCs/>
              </w:rPr>
              <w:t>it falls and improve efficiency</w:t>
            </w:r>
          </w:p>
          <w:p w:rsidR="00CF445F" w:rsidRP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 xml:space="preserve">Use front end technologies (JavaScript, NodeJS, AngularJS, ReactJS) to give </w:t>
            </w:r>
            <w:r w:rsidR="0015578E">
              <w:rPr>
                <w:b w:val="0"/>
                <w:bCs/>
              </w:rPr>
              <w:t>a new design to the application</w:t>
            </w:r>
          </w:p>
          <w:p w:rsidR="00CF445F" w:rsidRP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>Rewrite the architectu</w:t>
            </w:r>
            <w:r w:rsidR="0015578E">
              <w:rPr>
                <w:b w:val="0"/>
                <w:bCs/>
              </w:rPr>
              <w:t xml:space="preserve">re </w:t>
            </w:r>
            <w:r w:rsidR="000D37F2">
              <w:rPr>
                <w:b w:val="0"/>
                <w:bCs/>
              </w:rPr>
              <w:t>for implementation in JAVA</w:t>
            </w:r>
          </w:p>
          <w:p w:rsidR="00CF445F" w:rsidRP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>Imple</w:t>
            </w:r>
            <w:r w:rsidR="0015578E">
              <w:rPr>
                <w:b w:val="0"/>
                <w:bCs/>
              </w:rPr>
              <w:t xml:space="preserve">ment the application using </w:t>
            </w:r>
            <w:r w:rsidR="000D37F2">
              <w:rPr>
                <w:b w:val="0"/>
                <w:bCs/>
              </w:rPr>
              <w:t>JAVA</w:t>
            </w:r>
          </w:p>
          <w:p w:rsidR="00CF445F" w:rsidRDefault="00CF445F" w:rsidP="00CF445F">
            <w:pPr>
              <w:pStyle w:val="Heading2"/>
              <w:numPr>
                <w:ilvl w:val="0"/>
                <w:numId w:val="25"/>
              </w:numPr>
              <w:rPr>
                <w:b w:val="0"/>
                <w:bCs/>
              </w:rPr>
            </w:pPr>
            <w:r w:rsidRPr="00CF445F">
              <w:rPr>
                <w:b w:val="0"/>
                <w:bCs/>
              </w:rPr>
              <w:t>Perform data analysis to improve user de</w:t>
            </w:r>
            <w:r w:rsidR="0015578E">
              <w:rPr>
                <w:b w:val="0"/>
                <w:bCs/>
              </w:rPr>
              <w:t>tection and presence declaration</w:t>
            </w:r>
          </w:p>
          <w:p w:rsidR="0015578E" w:rsidRPr="0015578E" w:rsidRDefault="0015578E" w:rsidP="0015578E">
            <w:pPr>
              <w:pStyle w:val="ListParagraph"/>
              <w:numPr>
                <w:ilvl w:val="0"/>
                <w:numId w:val="25"/>
              </w:numPr>
            </w:pPr>
            <w:r>
              <w:t xml:space="preserve">Technologies: </w:t>
            </w:r>
            <w:r w:rsidRPr="0015578E">
              <w:t xml:space="preserve">AngularJS, NodeJS, </w:t>
            </w:r>
            <w:r w:rsidR="000D37F2">
              <w:t>AJAX, JavaScript, HTML/CSS, JAVA</w:t>
            </w:r>
            <w:r w:rsidRPr="0015578E">
              <w:t xml:space="preserve">/J2EE, JSP, </w:t>
            </w:r>
            <w:r w:rsidR="000D37F2">
              <w:t>MySQL</w:t>
            </w:r>
            <w:r w:rsidRPr="0015578E">
              <w:t>.</w:t>
            </w:r>
          </w:p>
        </w:tc>
        <w:tc>
          <w:tcPr>
            <w:tcW w:w="2609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CF445F" w:rsidRDefault="00CF445F" w:rsidP="00CF445F">
            <w:pPr>
              <w:pStyle w:val="Dates"/>
            </w:pPr>
            <w:r>
              <w:t>Oct 2016 – Dec 2016</w:t>
            </w:r>
          </w:p>
          <w:p w:rsidR="00CF445F" w:rsidRDefault="00CF445F" w:rsidP="007D5AB6">
            <w:pPr>
              <w:pStyle w:val="Dates"/>
            </w:pPr>
          </w:p>
        </w:tc>
      </w:tr>
      <w:tr w:rsidR="006962EF" w:rsidRPr="00DE7766" w:rsidTr="00B43E57">
        <w:trPr>
          <w:trHeight w:val="216"/>
        </w:trPr>
        <w:tc>
          <w:tcPr>
            <w:tcW w:w="569" w:type="dxa"/>
            <w:gridSpan w:val="2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6962EF" w:rsidP="00DE7766">
            <w:bookmarkStart w:id="0" w:name="_Hlk500633379"/>
          </w:p>
        </w:tc>
        <w:tc>
          <w:tcPr>
            <w:tcW w:w="7622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4E392E" w:rsidP="007D5AB6">
            <w:pPr>
              <w:pStyle w:val="Heading2"/>
            </w:pPr>
            <w:r>
              <w:t>Java</w:t>
            </w:r>
            <w:r w:rsidR="002B2625">
              <w:t xml:space="preserve"> </w:t>
            </w:r>
            <w:r>
              <w:t>Full Stack Developer</w:t>
            </w:r>
            <w:r w:rsidR="006D429B">
              <w:t xml:space="preserve"> </w:t>
            </w:r>
            <w:r w:rsidR="001A6A1B">
              <w:rPr>
                <w:b w:val="0"/>
              </w:rPr>
              <w:t>–</w:t>
            </w:r>
            <w:r w:rsidR="00CF1635" w:rsidRPr="00D16C26">
              <w:t xml:space="preserve"> </w:t>
            </w:r>
            <w:r w:rsidR="001A6A1B">
              <w:t>Tata Consultancy Services</w:t>
            </w:r>
          </w:p>
        </w:tc>
        <w:tc>
          <w:tcPr>
            <w:tcW w:w="2609" w:type="dxa"/>
            <w:tcBorders>
              <w:top w:val="single" w:sz="4" w:space="0" w:color="7F7F7F" w:themeColor="text1" w:themeTint="80"/>
              <w:left w:val="nil"/>
              <w:right w:val="nil"/>
            </w:tcBorders>
          </w:tcPr>
          <w:p w:rsidR="006962EF" w:rsidRPr="00DE7766" w:rsidRDefault="00304207" w:rsidP="007D5AB6">
            <w:pPr>
              <w:pStyle w:val="Dates"/>
            </w:pPr>
            <w:r>
              <w:t>Jan 2014</w:t>
            </w:r>
            <w:r w:rsidR="00440D1F">
              <w:t xml:space="preserve"> – July 2016</w:t>
            </w:r>
          </w:p>
        </w:tc>
      </w:tr>
      <w:tr w:rsidR="006962EF" w:rsidRPr="00DE7766" w:rsidTr="00B43E57">
        <w:trPr>
          <w:trHeight w:val="1098"/>
        </w:trPr>
        <w:tc>
          <w:tcPr>
            <w:tcW w:w="569" w:type="dxa"/>
            <w:gridSpan w:val="2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DE7766" w:rsidRDefault="006962EF" w:rsidP="00DE7766"/>
        </w:tc>
        <w:tc>
          <w:tcPr>
            <w:tcW w:w="10231" w:type="dxa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D97489" w:rsidRDefault="005E397E" w:rsidP="007D5AB6">
            <w:pPr>
              <w:pStyle w:val="Location"/>
            </w:pPr>
            <w:r w:rsidRPr="00D16C26">
              <w:t xml:space="preserve">Technology Enabled Business Transformation </w:t>
            </w:r>
            <w:r>
              <w:t xml:space="preserve">(TEBT) </w:t>
            </w:r>
            <w:r w:rsidRPr="00D16C26">
              <w:t>project</w:t>
            </w:r>
            <w:r w:rsidR="00CF1635">
              <w:t xml:space="preserve"> </w:t>
            </w:r>
            <w:r w:rsidR="00CF1635" w:rsidRPr="006D429B">
              <w:t>–</w:t>
            </w:r>
            <w:r w:rsidR="00CF1635">
              <w:t xml:space="preserve"> Banking &amp; Financial Services</w:t>
            </w:r>
          </w:p>
          <w:p w:rsidR="007E1124" w:rsidRDefault="002862A9" w:rsidP="00B8794B">
            <w:pPr>
              <w:pStyle w:val="ListParagraph"/>
            </w:pPr>
            <w:r>
              <w:t>Designed a configurable solution to reduce the tim</w:t>
            </w:r>
            <w:r w:rsidR="00B8794B">
              <w:t>eline from 3 weeks to 5 minutes.</w:t>
            </w:r>
          </w:p>
          <w:p w:rsidR="002862A9" w:rsidRDefault="002862A9" w:rsidP="002862A9">
            <w:pPr>
              <w:pStyle w:val="ListParagraph"/>
            </w:pPr>
            <w:r>
              <w:t>Responsible for requirement collection, analysis, design, implementation, unit testing and maintenance of the products.</w:t>
            </w:r>
          </w:p>
          <w:p w:rsidR="002862A9" w:rsidRDefault="002862A9" w:rsidP="002862A9">
            <w:pPr>
              <w:pStyle w:val="ListParagraph"/>
            </w:pPr>
            <w:r>
              <w:t xml:space="preserve">Received the award “Young Turk” for </w:t>
            </w:r>
            <w:r w:rsidR="007E1124">
              <w:t>being reliable and going the extra mile</w:t>
            </w:r>
            <w:r>
              <w:t>.</w:t>
            </w:r>
          </w:p>
          <w:p w:rsidR="00B8794B" w:rsidRDefault="00B8794B" w:rsidP="002862A9">
            <w:pPr>
              <w:pStyle w:val="ListParagraph"/>
            </w:pPr>
            <w:r>
              <w:t>Lead a team of 6 associates to successfully deliver multiple products.</w:t>
            </w:r>
          </w:p>
          <w:p w:rsidR="00304207" w:rsidRDefault="00304207" w:rsidP="00B8794B">
            <w:pPr>
              <w:pStyle w:val="ListParagraph"/>
            </w:pPr>
            <w:r>
              <w:t>Received the prestigious award “ILP – Kudos” for outstanding performance during the Initial Learning Program (ILP)</w:t>
            </w:r>
            <w:r w:rsidR="00B8794B">
              <w:t>.</w:t>
            </w:r>
          </w:p>
          <w:p w:rsidR="0015578E" w:rsidRPr="00D4662D" w:rsidRDefault="0015578E" w:rsidP="0015578E">
            <w:pPr>
              <w:pStyle w:val="ListParagraph"/>
            </w:pPr>
            <w:r>
              <w:t xml:space="preserve">Technologies: </w:t>
            </w:r>
            <w:r w:rsidRPr="0015578E">
              <w:t xml:space="preserve">AngularJS, NodeJS, </w:t>
            </w:r>
            <w:r w:rsidR="000D37F2">
              <w:t>AJAX, JavaScript, HTML/CSS, JAVA</w:t>
            </w:r>
            <w:r w:rsidRPr="0015578E">
              <w:t>/J2EE, JSP, Spring, Oracle.</w:t>
            </w:r>
          </w:p>
        </w:tc>
      </w:tr>
      <w:bookmarkEnd w:id="0"/>
      <w:tr w:rsidR="006962EF" w:rsidRPr="00DE7766" w:rsidTr="00B43E57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6962EF" w:rsidRPr="006962EF" w:rsidRDefault="006962EF" w:rsidP="006962EF">
            <w:pPr>
              <w:pStyle w:val="Heading1"/>
            </w:pPr>
            <w:r>
              <w:t>Education</w:t>
            </w:r>
          </w:p>
        </w:tc>
      </w:tr>
      <w:tr w:rsidR="00310636" w:rsidRPr="00DE7766" w:rsidTr="00B43E57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right w:val="nil"/>
            </w:tcBorders>
          </w:tcPr>
          <w:tbl>
            <w:tblPr>
              <w:tblStyle w:val="TableGrid"/>
              <w:tblW w:w="0" w:type="auto"/>
              <w:tblInd w:w="3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27"/>
              <w:gridCol w:w="4927"/>
            </w:tblGrid>
            <w:tr w:rsidR="00310636" w:rsidTr="00310636">
              <w:tc>
                <w:tcPr>
                  <w:tcW w:w="4927" w:type="dxa"/>
                </w:tcPr>
                <w:p w:rsidR="00310636" w:rsidRPr="00310636" w:rsidRDefault="00310636" w:rsidP="00310636">
                  <w:pPr>
                    <w:pStyle w:val="Heading2"/>
                    <w:rPr>
                      <w:sz w:val="18"/>
                    </w:rPr>
                  </w:pPr>
                  <w:r w:rsidRPr="00310636">
                    <w:rPr>
                      <w:sz w:val="18"/>
                    </w:rPr>
                    <w:t>University of North Carolina at Charlotte</w:t>
                  </w:r>
                </w:p>
              </w:tc>
              <w:tc>
                <w:tcPr>
                  <w:tcW w:w="4927" w:type="dxa"/>
                </w:tcPr>
                <w:p w:rsidR="00310636" w:rsidRPr="006962EF" w:rsidRDefault="00310636" w:rsidP="00310636">
                  <w:pPr>
                    <w:pStyle w:val="Dates"/>
                  </w:pPr>
                  <w:r>
                    <w:t xml:space="preserve">Aug 2016 – </w:t>
                  </w:r>
                  <w:r w:rsidR="00A439CF">
                    <w:t>Dec 2017</w:t>
                  </w:r>
                </w:p>
              </w:tc>
            </w:tr>
            <w:tr w:rsidR="00632CF1" w:rsidTr="00310636">
              <w:tc>
                <w:tcPr>
                  <w:tcW w:w="4927" w:type="dxa"/>
                </w:tcPr>
                <w:p w:rsidR="00632CF1" w:rsidRPr="00632CF1" w:rsidRDefault="00632CF1" w:rsidP="00310636">
                  <w:pPr>
                    <w:pStyle w:val="Heading2"/>
                    <w:rPr>
                      <w:b w:val="0"/>
                      <w:bCs/>
                    </w:rPr>
                  </w:pPr>
                  <w:r w:rsidRPr="00632CF1">
                    <w:rPr>
                      <w:b w:val="0"/>
                      <w:bCs/>
                    </w:rPr>
                    <w:t>Master of Science - Computer Scienc</w:t>
                  </w:r>
                  <w:r>
                    <w:rPr>
                      <w:b w:val="0"/>
                      <w:bCs/>
                    </w:rPr>
                    <w:t>e</w:t>
                  </w:r>
                </w:p>
              </w:tc>
              <w:tc>
                <w:tcPr>
                  <w:tcW w:w="4927" w:type="dxa"/>
                </w:tcPr>
                <w:p w:rsidR="00632CF1" w:rsidRDefault="00632CF1" w:rsidP="00310636">
                  <w:pPr>
                    <w:pStyle w:val="Dates"/>
                  </w:pPr>
                  <w:r>
                    <w:t>GPA: 3.7</w:t>
                  </w:r>
                </w:p>
              </w:tc>
            </w:tr>
            <w:tr w:rsidR="00632CF1" w:rsidTr="00111406">
              <w:tc>
                <w:tcPr>
                  <w:tcW w:w="9854" w:type="dxa"/>
                  <w:gridSpan w:val="2"/>
                </w:tcPr>
                <w:p w:rsidR="00632CF1" w:rsidRPr="00632CF1" w:rsidRDefault="00632CF1" w:rsidP="00632CF1">
                  <w:pPr>
                    <w:pStyle w:val="Dates"/>
                    <w:jc w:val="left"/>
                  </w:pPr>
                  <w:r w:rsidRPr="00632CF1">
                    <w:rPr>
                      <w:u w:val="single"/>
                    </w:rPr>
                    <w:t>Subjects:</w:t>
                  </w:r>
                  <w:r w:rsidRPr="00632CF1">
                    <w:t xml:space="preserve"> Algorithms &amp; Data Structures, Software System Development &amp; Implementation, Intelligent Systems, Recommender Systems, AI for Game Design, Survey of Programming Languages</w:t>
                  </w:r>
                  <w:r>
                    <w:t>, Virtual Reality, Computer Graphics</w:t>
                  </w:r>
                </w:p>
              </w:tc>
            </w:tr>
            <w:tr w:rsidR="00632CF1" w:rsidTr="00310636">
              <w:tc>
                <w:tcPr>
                  <w:tcW w:w="4927" w:type="dxa"/>
                </w:tcPr>
                <w:p w:rsidR="00632CF1" w:rsidRPr="00632CF1" w:rsidRDefault="00632CF1" w:rsidP="00310636">
                  <w:pPr>
                    <w:pStyle w:val="Heading2"/>
                    <w:rPr>
                      <w:b w:val="0"/>
                      <w:bCs/>
                    </w:rPr>
                  </w:pPr>
                  <w:r w:rsidRPr="00D16C26">
                    <w:rPr>
                      <w:sz w:val="18"/>
                    </w:rPr>
                    <w:t>Visvesvaraya Technological University, Belgaum, India</w:t>
                  </w:r>
                  <w:r>
                    <w:rPr>
                      <w:sz w:val="18"/>
                    </w:rPr>
                    <w:t xml:space="preserve">                              </w:t>
                  </w:r>
                </w:p>
              </w:tc>
              <w:tc>
                <w:tcPr>
                  <w:tcW w:w="4927" w:type="dxa"/>
                </w:tcPr>
                <w:p w:rsidR="00632CF1" w:rsidRPr="00632CF1" w:rsidRDefault="00632CF1" w:rsidP="00632CF1">
                  <w:pPr>
                    <w:pStyle w:val="Location"/>
                    <w:jc w:val="right"/>
                    <w:rPr>
                      <w:i w:val="0"/>
                    </w:rPr>
                  </w:pPr>
                  <w:r w:rsidRPr="00CF1635">
                    <w:rPr>
                      <w:i w:val="0"/>
                    </w:rPr>
                    <w:t>Aug 2009 – July 2013</w:t>
                  </w:r>
                </w:p>
              </w:tc>
            </w:tr>
            <w:tr w:rsidR="00632CF1" w:rsidTr="00310636">
              <w:tc>
                <w:tcPr>
                  <w:tcW w:w="4927" w:type="dxa"/>
                </w:tcPr>
                <w:p w:rsidR="00632CF1" w:rsidRPr="00632CF1" w:rsidRDefault="00632CF1" w:rsidP="00310636">
                  <w:pPr>
                    <w:pStyle w:val="Heading2"/>
                    <w:rPr>
                      <w:b w:val="0"/>
                      <w:bCs/>
                    </w:rPr>
                  </w:pPr>
                  <w:r w:rsidRPr="00632CF1">
                    <w:rPr>
                      <w:b w:val="0"/>
                      <w:bCs/>
                    </w:rPr>
                    <w:t>Bachelor of Engineering - Computer Science</w:t>
                  </w:r>
                </w:p>
              </w:tc>
              <w:tc>
                <w:tcPr>
                  <w:tcW w:w="4927" w:type="dxa"/>
                </w:tcPr>
                <w:p w:rsidR="00632CF1" w:rsidRDefault="00632CF1" w:rsidP="00310636">
                  <w:pPr>
                    <w:pStyle w:val="Dates"/>
                  </w:pPr>
                  <w:r>
                    <w:t>GPA: 4.0</w:t>
                  </w:r>
                </w:p>
              </w:tc>
            </w:tr>
          </w:tbl>
          <w:tbl>
            <w:tblPr>
              <w:tblW w:w="10800" w:type="dxa"/>
              <w:tblLayout w:type="fixed"/>
              <w:tblLook w:val="0000" w:firstRow="0" w:lastRow="0" w:firstColumn="0" w:lastColumn="0" w:noHBand="0" w:noVBand="0"/>
            </w:tblPr>
            <w:tblGrid>
              <w:gridCol w:w="10800"/>
            </w:tblGrid>
            <w:tr w:rsidR="00D378BE" w:rsidRPr="00DE7766" w:rsidTr="00D378BE">
              <w:trPr>
                <w:trHeight w:val="360"/>
              </w:trPr>
              <w:tc>
                <w:tcPr>
                  <w:tcW w:w="10800" w:type="dxa"/>
                  <w:tcBorders>
                    <w:top w:val="single" w:sz="4" w:space="0" w:color="7F7F7F" w:themeColor="text1" w:themeTint="80"/>
                    <w:left w:val="nil"/>
                    <w:bottom w:val="single" w:sz="4" w:space="0" w:color="7F7F7F" w:themeColor="text1" w:themeTint="80"/>
                    <w:right w:val="nil"/>
                  </w:tcBorders>
                </w:tcPr>
                <w:p w:rsidR="00D378BE" w:rsidRDefault="00D378BE" w:rsidP="00D378BE">
                  <w:pPr>
                    <w:pStyle w:val="Heading1"/>
                  </w:pPr>
                  <w:r>
                    <w:t>CERTIFICATIONS</w:t>
                  </w:r>
                </w:p>
              </w:tc>
            </w:tr>
          </w:tbl>
          <w:p w:rsidR="00D378BE" w:rsidRDefault="00D378BE" w:rsidP="00D378BE">
            <w:pPr>
              <w:pStyle w:val="ListParagraph"/>
              <w:numPr>
                <w:ilvl w:val="0"/>
                <w:numId w:val="23"/>
              </w:numPr>
            </w:pPr>
            <w:r>
              <w:t>IBM Certified Associate Developer - Rational Application Developer for WebSphere Software V6.0</w:t>
            </w:r>
          </w:p>
          <w:p w:rsidR="00D378BE" w:rsidRDefault="00D378BE" w:rsidP="00D378BE">
            <w:pPr>
              <w:pStyle w:val="ListParagraph"/>
              <w:numPr>
                <w:ilvl w:val="0"/>
                <w:numId w:val="23"/>
              </w:numPr>
            </w:pPr>
            <w:r>
              <w:t>IBM Certified Academic Associate - DB2 9 Fundamentals and Application Fundamentals</w:t>
            </w:r>
          </w:p>
          <w:p w:rsidR="00310636" w:rsidRDefault="00D378BE" w:rsidP="00310636">
            <w:pPr>
              <w:pStyle w:val="ListParagraph"/>
              <w:numPr>
                <w:ilvl w:val="0"/>
                <w:numId w:val="23"/>
              </w:numPr>
            </w:pPr>
            <w:r>
              <w:t>Lynda.com - Learn React.js: The Basics (2015)</w:t>
            </w:r>
          </w:p>
          <w:p w:rsidR="00E11F3C" w:rsidRDefault="00E11F3C" w:rsidP="00E11F3C"/>
          <w:p w:rsidR="00E11F3C" w:rsidRDefault="00E11F3C" w:rsidP="00E11F3C"/>
          <w:p w:rsidR="00E11F3C" w:rsidRDefault="00E11F3C" w:rsidP="00E11F3C"/>
          <w:p w:rsidR="00E11F3C" w:rsidRDefault="00E11F3C" w:rsidP="00E11F3C"/>
          <w:p w:rsidR="00E11F3C" w:rsidRDefault="00E11F3C" w:rsidP="00E11F3C"/>
          <w:p w:rsidR="00E11F3C" w:rsidRPr="00310636" w:rsidRDefault="00E11F3C" w:rsidP="00E11F3C"/>
        </w:tc>
      </w:tr>
      <w:tr w:rsidR="00310636" w:rsidRPr="00DE7766" w:rsidTr="00CE3105">
        <w:trPr>
          <w:trHeight w:val="360"/>
        </w:trPr>
        <w:tc>
          <w:tcPr>
            <w:tcW w:w="10800" w:type="dxa"/>
            <w:gridSpan w:val="4"/>
            <w:tcBorders>
              <w:left w:val="nil"/>
              <w:bottom w:val="single" w:sz="4" w:space="0" w:color="7F7F7F" w:themeColor="text1" w:themeTint="80"/>
              <w:right w:val="nil"/>
            </w:tcBorders>
          </w:tcPr>
          <w:p w:rsidR="00310636" w:rsidRDefault="00310636" w:rsidP="006962EF">
            <w:pPr>
              <w:pStyle w:val="Heading1"/>
            </w:pPr>
            <w:bookmarkStart w:id="1" w:name="_GoBack"/>
            <w:bookmarkEnd w:id="1"/>
          </w:p>
        </w:tc>
      </w:tr>
      <w:tr w:rsidR="00CE3105" w:rsidRPr="00DE7766" w:rsidTr="00CE3105">
        <w:trPr>
          <w:trHeight w:val="360"/>
        </w:trPr>
        <w:tc>
          <w:tcPr>
            <w:tcW w:w="10800" w:type="dxa"/>
            <w:gridSpan w:val="4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nil"/>
            </w:tcBorders>
          </w:tcPr>
          <w:p w:rsidR="00CE3105" w:rsidRDefault="00CE3105" w:rsidP="006962EF">
            <w:pPr>
              <w:pStyle w:val="Heading1"/>
            </w:pPr>
            <w:r>
              <w:t>ACADEMIC Projects</w:t>
            </w:r>
          </w:p>
        </w:tc>
      </w:tr>
    </w:tbl>
    <w:p w:rsidR="00304207" w:rsidRDefault="00304207" w:rsidP="000D0345">
      <w:pPr>
        <w:pStyle w:val="ListParagraph"/>
        <w:numPr>
          <w:ilvl w:val="0"/>
          <w:numId w:val="24"/>
        </w:numPr>
      </w:pPr>
      <w:r>
        <w:t>Recommendation system for Book Crossing Dataset using different recommendation algorithms</w:t>
      </w:r>
      <w:r w:rsidR="00CD3A53">
        <w:t xml:space="preserve"> implemented in Python</w:t>
      </w:r>
      <w:r w:rsidR="00FA31CC">
        <w:t>.</w:t>
      </w:r>
    </w:p>
    <w:p w:rsidR="00CD3A53" w:rsidRDefault="00BC48A3" w:rsidP="000D0345">
      <w:pPr>
        <w:pStyle w:val="ListParagraph"/>
        <w:numPr>
          <w:ilvl w:val="0"/>
          <w:numId w:val="24"/>
        </w:numPr>
      </w:pPr>
      <w:r w:rsidRPr="00BC48A3">
        <w:t>Deduction of subjective remarks to statistical equivalence by sentiment analysis</w:t>
      </w:r>
      <w:r>
        <w:t xml:space="preserve"> – Learning algorithms built on Python.</w:t>
      </w:r>
    </w:p>
    <w:p w:rsidR="008E18D5" w:rsidRDefault="00CD3A53" w:rsidP="000D0345">
      <w:pPr>
        <w:pStyle w:val="ListParagraph"/>
        <w:numPr>
          <w:ilvl w:val="0"/>
          <w:numId w:val="24"/>
        </w:numPr>
      </w:pPr>
      <w:r>
        <w:t xml:space="preserve">Visualization of </w:t>
      </w:r>
      <w:r w:rsidR="00DC6031">
        <w:t>Robot Navigation using Real-time A* algorithm</w:t>
      </w:r>
      <w:r w:rsidR="00BB6A85">
        <w:t xml:space="preserve"> built using JavaScript</w:t>
      </w:r>
      <w:r w:rsidR="00854490">
        <w:t>.</w:t>
      </w:r>
    </w:p>
    <w:p w:rsidR="00FF407F" w:rsidRDefault="00FF407F" w:rsidP="000D0345">
      <w:pPr>
        <w:pStyle w:val="ListParagraph"/>
        <w:numPr>
          <w:ilvl w:val="0"/>
          <w:numId w:val="24"/>
        </w:numPr>
      </w:pPr>
      <w:r w:rsidRPr="00FF407F">
        <w:t>Duke MyChart: Simplified Radiology Reports</w:t>
      </w:r>
      <w:r w:rsidR="00304207">
        <w:t xml:space="preserve"> – NLP based application built on Python (Hack Duke 2016)</w:t>
      </w:r>
      <w:r w:rsidR="00515925">
        <w:t>.</w:t>
      </w:r>
    </w:p>
    <w:p w:rsidR="00304207" w:rsidRDefault="007F435B" w:rsidP="000D0345">
      <w:pPr>
        <w:pStyle w:val="ListParagraph"/>
        <w:numPr>
          <w:ilvl w:val="0"/>
          <w:numId w:val="24"/>
        </w:numPr>
      </w:pPr>
      <w:r>
        <w:t>Defect Tracker</w:t>
      </w:r>
      <w:r w:rsidR="00CD3A53">
        <w:t xml:space="preserve"> – Web based tool to track bug fixes during software development</w:t>
      </w:r>
      <w:r w:rsidR="00733647">
        <w:t xml:space="preserve"> built using AngularJS, </w:t>
      </w:r>
      <w:r w:rsidR="00BC48A3">
        <w:t>Java/J2EE,</w:t>
      </w:r>
      <w:r w:rsidR="00BB6A85" w:rsidRPr="00BB6A85">
        <w:t xml:space="preserve"> </w:t>
      </w:r>
      <w:r w:rsidR="00BB6A85">
        <w:t>JSP, Servlets,</w:t>
      </w:r>
      <w:r w:rsidR="00BC48A3">
        <w:t xml:space="preserve"> HTML/CSS,</w:t>
      </w:r>
      <w:r w:rsidR="00BB6A85">
        <w:t xml:space="preserve"> </w:t>
      </w:r>
      <w:r w:rsidR="00BC48A3">
        <w:t>MySQL</w:t>
      </w:r>
      <w:r w:rsidR="009323C0">
        <w:t>.</w:t>
      </w:r>
    </w:p>
    <w:p w:rsidR="00D16C26" w:rsidRDefault="00D16C26" w:rsidP="00953570">
      <w:pPr>
        <w:pStyle w:val="ListParagraph"/>
        <w:numPr>
          <w:ilvl w:val="0"/>
          <w:numId w:val="24"/>
        </w:numPr>
      </w:pPr>
      <w:r w:rsidRPr="00D16C26">
        <w:t>Online Retail System - Web based portal for a retail store to manage online sales and inventory management built using AJAX, jQuery, JavaScript, HTML/CSS, Java/J2EE,</w:t>
      </w:r>
      <w:r w:rsidR="00BB6A85">
        <w:t xml:space="preserve"> JSP, Servlets,</w:t>
      </w:r>
      <w:r w:rsidRPr="00D16C26">
        <w:t xml:space="preserve"> Hibernate, Oracle.</w:t>
      </w:r>
    </w:p>
    <w:p w:rsidR="00D16C26" w:rsidRDefault="00D16C26" w:rsidP="00D16C26">
      <w:pPr>
        <w:pStyle w:val="ListParagraph"/>
        <w:numPr>
          <w:ilvl w:val="0"/>
          <w:numId w:val="24"/>
        </w:numPr>
      </w:pPr>
      <w:r w:rsidRPr="00D16C26">
        <w:t>Highly Confidential Security System - Web based tool for storing personal files on cloud using a security algorithm built using AJAX, jQuery, JavaScript, HTML/CSS, Java/J2EE,</w:t>
      </w:r>
      <w:r w:rsidR="00BB6A85">
        <w:t xml:space="preserve"> JSP, Servlets,</w:t>
      </w:r>
      <w:r w:rsidRPr="00D16C26">
        <w:t xml:space="preserve"> IBM DB2.</w:t>
      </w:r>
    </w:p>
    <w:p w:rsidR="00D16C26" w:rsidRDefault="00D16C26" w:rsidP="00D16C26">
      <w:pPr>
        <w:pStyle w:val="ListParagraph"/>
        <w:numPr>
          <w:ilvl w:val="0"/>
          <w:numId w:val="24"/>
        </w:numPr>
      </w:pPr>
      <w:r w:rsidRPr="00D16C26">
        <w:t xml:space="preserve">Paperless Hospital Service - Web based tool for managing activities in a hospital built using AJAX, jQuery, JavaScript, HTML/CSS, Java/J2EE, </w:t>
      </w:r>
      <w:r w:rsidR="00BB6A85">
        <w:t xml:space="preserve">JSP, Servlets, </w:t>
      </w:r>
      <w:r w:rsidRPr="00D16C26">
        <w:t>IBM DB2.</w:t>
      </w:r>
    </w:p>
    <w:p w:rsidR="0015578E" w:rsidRDefault="0015578E" w:rsidP="0015578E">
      <w:pPr>
        <w:pStyle w:val="ListParagraph"/>
        <w:numPr>
          <w:ilvl w:val="0"/>
          <w:numId w:val="24"/>
        </w:numPr>
      </w:pPr>
      <w:r>
        <w:rPr>
          <w:noProof/>
          <w:lang w:bidi="hi-IN"/>
        </w:rPr>
        <w:drawing>
          <wp:anchor distT="0" distB="0" distL="114300" distR="114300" simplePos="0" relativeHeight="251660288" behindDoc="0" locked="0" layoutInCell="1" allowOverlap="1" wp14:anchorId="32B0CAEC" wp14:editId="43658FE8">
            <wp:simplePos x="0" y="0"/>
            <wp:positionH relativeFrom="column">
              <wp:posOffset>6428297</wp:posOffset>
            </wp:positionH>
            <wp:positionV relativeFrom="paragraph">
              <wp:posOffset>-8224256</wp:posOffset>
            </wp:positionV>
            <wp:extent cx="731520" cy="381000"/>
            <wp:effectExtent l="0" t="0" r="0" b="0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50585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381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bidi="hi-IN"/>
        </w:rPr>
        <w:drawing>
          <wp:anchor distT="0" distB="0" distL="114300" distR="114300" simplePos="0" relativeHeight="251659264" behindDoc="0" locked="0" layoutInCell="1" allowOverlap="1" wp14:anchorId="2A4E9EC2" wp14:editId="252D4C66">
            <wp:simplePos x="0" y="0"/>
            <wp:positionH relativeFrom="column">
              <wp:posOffset>5516054</wp:posOffset>
            </wp:positionH>
            <wp:positionV relativeFrom="paragraph">
              <wp:posOffset>-8197479</wp:posOffset>
            </wp:positionV>
            <wp:extent cx="730250" cy="371475"/>
            <wp:effectExtent l="0" t="0" r="0" b="9525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bm-db2-logo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250" cy="371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Augmented Reality for Children’s Museum – </w:t>
      </w:r>
      <w:r w:rsidRPr="007409F5">
        <w:t>AR Research to improve learning experience for children in a museum in association with College of Architecture, UNCC and VisCenter, UNCC.</w:t>
      </w:r>
    </w:p>
    <w:p w:rsidR="0015578E" w:rsidRDefault="0015578E" w:rsidP="0015578E">
      <w:pPr>
        <w:pStyle w:val="ListParagraph"/>
        <w:numPr>
          <w:ilvl w:val="0"/>
          <w:numId w:val="24"/>
        </w:numPr>
      </w:pPr>
      <w:r>
        <w:t>Virtual reality First Person Shooter game for Oculus Rift with Razer Hydra built using C# on Unity.</w:t>
      </w:r>
    </w:p>
    <w:p w:rsidR="0015578E" w:rsidRDefault="0015578E" w:rsidP="001279F1">
      <w:pPr>
        <w:pStyle w:val="ListParagraph"/>
        <w:numPr>
          <w:ilvl w:val="0"/>
          <w:numId w:val="24"/>
        </w:numPr>
      </w:pPr>
      <w:r>
        <w:t>3D visualization of volumetric brain scan report – Tool built on C++ and Open Scene Graph Library.</w:t>
      </w:r>
    </w:p>
    <w:sectPr w:rsidR="0015578E" w:rsidSect="003106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1A25FE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30403E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30628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A02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CD0D2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E8377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4D09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EC1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F63D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7845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2543B9"/>
    <w:multiLevelType w:val="hybridMultilevel"/>
    <w:tmpl w:val="B4E41328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1" w15:restartNumberingAfterBreak="0">
    <w:nsid w:val="15AB6A4E"/>
    <w:multiLevelType w:val="hybridMultilevel"/>
    <w:tmpl w:val="DC14A70E"/>
    <w:lvl w:ilvl="0" w:tplc="6DF2384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12" w15:restartNumberingAfterBreak="0">
    <w:nsid w:val="178911A6"/>
    <w:multiLevelType w:val="hybridMultilevel"/>
    <w:tmpl w:val="791CA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AB4CC5"/>
    <w:multiLevelType w:val="hybridMultilevel"/>
    <w:tmpl w:val="E33C12EA"/>
    <w:lvl w:ilvl="0" w:tplc="10E69C7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8312BB"/>
    <w:multiLevelType w:val="hybridMultilevel"/>
    <w:tmpl w:val="D592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5570190"/>
    <w:multiLevelType w:val="hybridMultilevel"/>
    <w:tmpl w:val="2B6AE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2B5DD0"/>
    <w:multiLevelType w:val="hybridMultilevel"/>
    <w:tmpl w:val="6EE8404C"/>
    <w:lvl w:ilvl="0" w:tplc="204EB21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2"/>
      </w:rPr>
    </w:lvl>
    <w:lvl w:ilvl="1" w:tplc="7FC4106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B50A7B"/>
    <w:multiLevelType w:val="hybridMultilevel"/>
    <w:tmpl w:val="8C006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B75600"/>
    <w:multiLevelType w:val="singleLevel"/>
    <w:tmpl w:val="EBBC44FA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0" w15:restartNumberingAfterBreak="0">
    <w:nsid w:val="692759B3"/>
    <w:multiLevelType w:val="hybridMultilevel"/>
    <w:tmpl w:val="F2F8D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613BB"/>
    <w:multiLevelType w:val="hybridMultilevel"/>
    <w:tmpl w:val="23A61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abstractNum w:abstractNumId="23" w15:restartNumberingAfterBreak="0">
    <w:nsid w:val="7CDE2B48"/>
    <w:multiLevelType w:val="hybridMultilevel"/>
    <w:tmpl w:val="DFF694D4"/>
    <w:lvl w:ilvl="0" w:tplc="2014ED5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5"/>
  </w:num>
  <w:num w:numId="3">
    <w:abstractNumId w:val="10"/>
  </w:num>
  <w:num w:numId="4">
    <w:abstractNumId w:val="11"/>
  </w:num>
  <w:num w:numId="5">
    <w:abstractNumId w:val="13"/>
  </w:num>
  <w:num w:numId="6">
    <w:abstractNumId w:val="19"/>
  </w:num>
  <w:num w:numId="7">
    <w:abstractNumId w:val="1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23"/>
  </w:num>
  <w:num w:numId="19">
    <w:abstractNumId w:val="16"/>
  </w:num>
  <w:num w:numId="20">
    <w:abstractNumId w:val="23"/>
  </w:num>
  <w:num w:numId="21">
    <w:abstractNumId w:val="20"/>
  </w:num>
  <w:num w:numId="22">
    <w:abstractNumId w:val="12"/>
  </w:num>
  <w:num w:numId="23">
    <w:abstractNumId w:val="21"/>
  </w:num>
  <w:num w:numId="24">
    <w:abstractNumId w:val="18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5D1"/>
    <w:rsid w:val="00000E2E"/>
    <w:rsid w:val="000022EB"/>
    <w:rsid w:val="000116DB"/>
    <w:rsid w:val="00014501"/>
    <w:rsid w:val="00023552"/>
    <w:rsid w:val="0004758F"/>
    <w:rsid w:val="0006205E"/>
    <w:rsid w:val="00075E73"/>
    <w:rsid w:val="000A38D5"/>
    <w:rsid w:val="000A5B2E"/>
    <w:rsid w:val="000B0EE9"/>
    <w:rsid w:val="000D0345"/>
    <w:rsid w:val="000D37F2"/>
    <w:rsid w:val="000D7696"/>
    <w:rsid w:val="0010077D"/>
    <w:rsid w:val="00114AD1"/>
    <w:rsid w:val="00116379"/>
    <w:rsid w:val="001279F1"/>
    <w:rsid w:val="00131F50"/>
    <w:rsid w:val="00137E79"/>
    <w:rsid w:val="00140C9E"/>
    <w:rsid w:val="0015578E"/>
    <w:rsid w:val="001771BA"/>
    <w:rsid w:val="001A6A1B"/>
    <w:rsid w:val="001C1C29"/>
    <w:rsid w:val="001F7003"/>
    <w:rsid w:val="0021341B"/>
    <w:rsid w:val="00230223"/>
    <w:rsid w:val="00235C02"/>
    <w:rsid w:val="00236CE1"/>
    <w:rsid w:val="0024671E"/>
    <w:rsid w:val="0025418C"/>
    <w:rsid w:val="002605A5"/>
    <w:rsid w:val="002862A9"/>
    <w:rsid w:val="002911C8"/>
    <w:rsid w:val="002A5825"/>
    <w:rsid w:val="002B2625"/>
    <w:rsid w:val="002E19C7"/>
    <w:rsid w:val="002F3655"/>
    <w:rsid w:val="00301257"/>
    <w:rsid w:val="00304207"/>
    <w:rsid w:val="00310636"/>
    <w:rsid w:val="00326D72"/>
    <w:rsid w:val="003339C8"/>
    <w:rsid w:val="00361AFB"/>
    <w:rsid w:val="00374E86"/>
    <w:rsid w:val="00380AE0"/>
    <w:rsid w:val="003B6A99"/>
    <w:rsid w:val="003D2600"/>
    <w:rsid w:val="003F06DC"/>
    <w:rsid w:val="003F5303"/>
    <w:rsid w:val="0041118B"/>
    <w:rsid w:val="004153D7"/>
    <w:rsid w:val="00423205"/>
    <w:rsid w:val="004354A6"/>
    <w:rsid w:val="00440D1F"/>
    <w:rsid w:val="00477FE0"/>
    <w:rsid w:val="0048686C"/>
    <w:rsid w:val="00490BE6"/>
    <w:rsid w:val="004B51D5"/>
    <w:rsid w:val="004C3B7A"/>
    <w:rsid w:val="004E392E"/>
    <w:rsid w:val="0051284F"/>
    <w:rsid w:val="00515925"/>
    <w:rsid w:val="0053477C"/>
    <w:rsid w:val="00537959"/>
    <w:rsid w:val="00561035"/>
    <w:rsid w:val="00574696"/>
    <w:rsid w:val="00582A2A"/>
    <w:rsid w:val="005A24E5"/>
    <w:rsid w:val="005C30E6"/>
    <w:rsid w:val="005C5D33"/>
    <w:rsid w:val="005D6712"/>
    <w:rsid w:val="005E397E"/>
    <w:rsid w:val="005E6833"/>
    <w:rsid w:val="00632CF1"/>
    <w:rsid w:val="006366E9"/>
    <w:rsid w:val="006504E5"/>
    <w:rsid w:val="0067680F"/>
    <w:rsid w:val="00693FB9"/>
    <w:rsid w:val="006962EF"/>
    <w:rsid w:val="006A0AE6"/>
    <w:rsid w:val="006A6ECD"/>
    <w:rsid w:val="006D429B"/>
    <w:rsid w:val="006D75AE"/>
    <w:rsid w:val="006E2432"/>
    <w:rsid w:val="00732361"/>
    <w:rsid w:val="00733647"/>
    <w:rsid w:val="007409F5"/>
    <w:rsid w:val="00753EB4"/>
    <w:rsid w:val="00770878"/>
    <w:rsid w:val="007708F2"/>
    <w:rsid w:val="00790D50"/>
    <w:rsid w:val="007A2F12"/>
    <w:rsid w:val="007B3F6A"/>
    <w:rsid w:val="007C0E03"/>
    <w:rsid w:val="007D5AB6"/>
    <w:rsid w:val="007E1124"/>
    <w:rsid w:val="007E34C6"/>
    <w:rsid w:val="007F435B"/>
    <w:rsid w:val="00816710"/>
    <w:rsid w:val="00854490"/>
    <w:rsid w:val="008945D1"/>
    <w:rsid w:val="008D48CD"/>
    <w:rsid w:val="008E18D5"/>
    <w:rsid w:val="008F673D"/>
    <w:rsid w:val="00900830"/>
    <w:rsid w:val="0090731C"/>
    <w:rsid w:val="00907793"/>
    <w:rsid w:val="009323C0"/>
    <w:rsid w:val="00942812"/>
    <w:rsid w:val="009548CA"/>
    <w:rsid w:val="00987217"/>
    <w:rsid w:val="009F6586"/>
    <w:rsid w:val="00A07D6A"/>
    <w:rsid w:val="00A409DC"/>
    <w:rsid w:val="00A439CF"/>
    <w:rsid w:val="00A84E65"/>
    <w:rsid w:val="00AC26FD"/>
    <w:rsid w:val="00AC7977"/>
    <w:rsid w:val="00AF1168"/>
    <w:rsid w:val="00B42BD3"/>
    <w:rsid w:val="00B43E57"/>
    <w:rsid w:val="00B54803"/>
    <w:rsid w:val="00B57C8A"/>
    <w:rsid w:val="00B671A4"/>
    <w:rsid w:val="00B8794B"/>
    <w:rsid w:val="00BB6A85"/>
    <w:rsid w:val="00BC48A3"/>
    <w:rsid w:val="00BE6F73"/>
    <w:rsid w:val="00C069B4"/>
    <w:rsid w:val="00C135B2"/>
    <w:rsid w:val="00C302EE"/>
    <w:rsid w:val="00C325F5"/>
    <w:rsid w:val="00C55F0B"/>
    <w:rsid w:val="00CD22BE"/>
    <w:rsid w:val="00CD3A53"/>
    <w:rsid w:val="00CE3105"/>
    <w:rsid w:val="00CF1635"/>
    <w:rsid w:val="00CF445F"/>
    <w:rsid w:val="00D009AE"/>
    <w:rsid w:val="00D16C26"/>
    <w:rsid w:val="00D378BE"/>
    <w:rsid w:val="00D43F73"/>
    <w:rsid w:val="00D449BA"/>
    <w:rsid w:val="00D4662D"/>
    <w:rsid w:val="00D6775A"/>
    <w:rsid w:val="00D720EA"/>
    <w:rsid w:val="00D81B55"/>
    <w:rsid w:val="00D87140"/>
    <w:rsid w:val="00D97489"/>
    <w:rsid w:val="00DB1F1E"/>
    <w:rsid w:val="00DC6031"/>
    <w:rsid w:val="00DE7766"/>
    <w:rsid w:val="00E11F3C"/>
    <w:rsid w:val="00E33FCE"/>
    <w:rsid w:val="00E40F7C"/>
    <w:rsid w:val="00EA7AB8"/>
    <w:rsid w:val="00F069C7"/>
    <w:rsid w:val="00F3680B"/>
    <w:rsid w:val="00F40366"/>
    <w:rsid w:val="00F44334"/>
    <w:rsid w:val="00F510D1"/>
    <w:rsid w:val="00F8761C"/>
    <w:rsid w:val="00FA31CC"/>
    <w:rsid w:val="00FA4D43"/>
    <w:rsid w:val="00FC7A4D"/>
    <w:rsid w:val="00FF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315F90"/>
  <w15:docId w15:val="{A041B702-CE8E-4073-A163-0BAF5F457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16379"/>
    <w:pPr>
      <w:spacing w:before="40" w:after="40" w:line="276" w:lineRule="auto"/>
    </w:pPr>
    <w:rPr>
      <w:rFonts w:asciiTheme="minorHAnsi" w:hAnsiTheme="minorHAnsi"/>
      <w:spacing w:val="10"/>
      <w:sz w:val="16"/>
      <w:szCs w:val="16"/>
    </w:rPr>
  </w:style>
  <w:style w:type="paragraph" w:styleId="Heading1">
    <w:name w:val="heading 1"/>
    <w:basedOn w:val="Normal"/>
    <w:next w:val="Normal"/>
    <w:qFormat/>
    <w:rsid w:val="0041118B"/>
    <w:pP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Normal"/>
    <w:next w:val="Normal"/>
    <w:qFormat/>
    <w:rsid w:val="00116379"/>
    <w:pPr>
      <w:spacing w:before="80"/>
      <w:outlineLvl w:val="1"/>
    </w:pPr>
    <w:rPr>
      <w:b/>
    </w:rPr>
  </w:style>
  <w:style w:type="paragraph" w:styleId="Heading3">
    <w:name w:val="heading 3"/>
    <w:basedOn w:val="Normal"/>
    <w:next w:val="Normal"/>
    <w:semiHidden/>
    <w:unhideWhenUsed/>
    <w:rsid w:val="00D9748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F407F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6">
    <w:name w:val="heading 6"/>
    <w:basedOn w:val="Normal"/>
    <w:next w:val="Normal"/>
    <w:semiHidden/>
    <w:unhideWhenUsed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E7766"/>
    <w:rPr>
      <w:rFonts w:cs="Tahoma"/>
    </w:rPr>
  </w:style>
  <w:style w:type="paragraph" w:customStyle="1" w:styleId="ContactInfo">
    <w:name w:val="Contact Info"/>
    <w:basedOn w:val="Normal"/>
    <w:qFormat/>
    <w:rsid w:val="00116379"/>
    <w:pPr>
      <w:spacing w:after="240"/>
      <w:contextualSpacing/>
    </w:pPr>
  </w:style>
  <w:style w:type="paragraph" w:customStyle="1" w:styleId="Dates">
    <w:name w:val="Dates"/>
    <w:basedOn w:val="Normal"/>
    <w:qFormat/>
    <w:rsid w:val="00116379"/>
    <w:pPr>
      <w:spacing w:before="80"/>
      <w:jc w:val="right"/>
    </w:pPr>
  </w:style>
  <w:style w:type="paragraph" w:customStyle="1" w:styleId="Location">
    <w:name w:val="Location"/>
    <w:basedOn w:val="Normal"/>
    <w:link w:val="LocationChar"/>
    <w:unhideWhenUsed/>
    <w:qFormat/>
    <w:rsid w:val="002911C8"/>
    <w:rPr>
      <w:i/>
    </w:rPr>
  </w:style>
  <w:style w:type="character" w:customStyle="1" w:styleId="LocationChar">
    <w:name w:val="Location Char"/>
    <w:basedOn w:val="DefaultParagraphFont"/>
    <w:link w:val="Location"/>
    <w:rsid w:val="00116379"/>
    <w:rPr>
      <w:rFonts w:asciiTheme="minorHAnsi" w:hAnsiTheme="minorHAnsi"/>
      <w:i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116379"/>
    <w:pPr>
      <w:numPr>
        <w:numId w:val="18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sid w:val="007D5AB6"/>
    <w:rPr>
      <w:color w:val="808080"/>
    </w:rPr>
  </w:style>
  <w:style w:type="table" w:styleId="TableGrid">
    <w:name w:val="Table Grid"/>
    <w:basedOn w:val="TableNormal"/>
    <w:rsid w:val="00310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48686C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48686C"/>
  </w:style>
  <w:style w:type="character" w:customStyle="1" w:styleId="vanity-name">
    <w:name w:val="vanity-name"/>
    <w:basedOn w:val="DefaultParagraphFont"/>
    <w:rsid w:val="0048686C"/>
  </w:style>
  <w:style w:type="character" w:customStyle="1" w:styleId="Heading4Char">
    <w:name w:val="Heading 4 Char"/>
    <w:basedOn w:val="DefaultParagraphFont"/>
    <w:link w:val="Heading4"/>
    <w:semiHidden/>
    <w:rsid w:val="00FF407F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C48A3"/>
    <w:pPr>
      <w:spacing w:before="100" w:beforeAutospacing="1" w:after="100" w:afterAutospacing="1" w:line="240" w:lineRule="auto"/>
    </w:pPr>
    <w:rPr>
      <w:rFonts w:ascii="Times New Roman" w:hAnsi="Times New Roman"/>
      <w:spacing w:val="0"/>
      <w:sz w:val="24"/>
      <w:szCs w:val="24"/>
      <w:lang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D16C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7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rhabhishek" TargetMode="External"/><Relationship Id="rId3" Type="http://schemas.openxmlformats.org/officeDocument/2006/relationships/styles" Target="styles.xml"/><Relationship Id="rId7" Type="http://schemas.openxmlformats.org/officeDocument/2006/relationships/hyperlink" Target="http://abhishek-rattihalli.m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rattiha@uncc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ishek\AppData\Roaming\Microsoft\Templates\Computer%20programmer%20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0ADE27A7-4A32-4FCE-A9CF-AEE1D4DD3E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Computer programmer resume.dotx</Template>
  <TotalTime>26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programmer resume</vt:lpstr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programmer resume</dc:title>
  <dc:creator>HP</dc:creator>
  <cp:keywords/>
  <cp:lastModifiedBy>Abhishek Setty</cp:lastModifiedBy>
  <cp:revision>20</cp:revision>
  <cp:lastPrinted>2017-09-07T13:56:00Z</cp:lastPrinted>
  <dcterms:created xsi:type="dcterms:W3CDTF">2017-10-27T16:48:00Z</dcterms:created>
  <dcterms:modified xsi:type="dcterms:W3CDTF">2017-12-10T07:02:00Z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TC063695171033</vt:lpwstr>
  </property>
</Properties>
</file>