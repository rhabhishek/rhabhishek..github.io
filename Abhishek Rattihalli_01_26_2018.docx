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42"/>
        <w:gridCol w:w="27"/>
        <w:gridCol w:w="7622"/>
        <w:gridCol w:w="2609"/>
      </w:tblGrid>
      <w:tr w:rsidR="008E18D5" w:rsidRPr="00DE7766" w:rsidTr="003F613C">
        <w:trPr>
          <w:trHeight w:val="630"/>
        </w:trPr>
        <w:tc>
          <w:tcPr>
            <w:tcW w:w="1080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7E34C6" w:rsidRDefault="008945D1" w:rsidP="0021341B">
            <w:pPr>
              <w:pStyle w:val="ContactInfo"/>
              <w:jc w:val="center"/>
              <w:rPr>
                <w:b/>
                <w:sz w:val="22"/>
              </w:rPr>
            </w:pPr>
            <w:r w:rsidRPr="007E34C6">
              <w:rPr>
                <w:b/>
                <w:sz w:val="22"/>
              </w:rPr>
              <w:t xml:space="preserve">ABHISHEK </w:t>
            </w:r>
            <w:r w:rsidR="0021341B" w:rsidRPr="007E34C6">
              <w:rPr>
                <w:b/>
                <w:sz w:val="22"/>
              </w:rPr>
              <w:t xml:space="preserve">HARISH </w:t>
            </w:r>
            <w:r w:rsidRPr="007E34C6">
              <w:rPr>
                <w:b/>
                <w:sz w:val="22"/>
              </w:rPr>
              <w:t>RATTIHALLI</w:t>
            </w:r>
          </w:p>
          <w:p w:rsidR="00C069B4" w:rsidRPr="00DE7766" w:rsidRDefault="0021341B" w:rsidP="0021341B">
            <w:pPr>
              <w:pStyle w:val="ContactInfo"/>
              <w:jc w:val="center"/>
            </w:pPr>
            <w:r>
              <w:t xml:space="preserve"> (</w:t>
            </w:r>
            <w:r w:rsidR="008945D1">
              <w:t>980</w:t>
            </w:r>
            <w:r>
              <w:t xml:space="preserve">) </w:t>
            </w:r>
            <w:r w:rsidR="008945D1">
              <w:t>267</w:t>
            </w:r>
            <w:r>
              <w:t>-</w:t>
            </w:r>
            <w:r w:rsidR="008945D1">
              <w:t>4243</w:t>
            </w:r>
            <w:r>
              <w:t xml:space="preserve"> </w:t>
            </w:r>
            <w:r w:rsidR="00C95D41">
              <w:t xml:space="preserve">– </w:t>
            </w:r>
            <w:hyperlink r:id="rId8" w:history="1">
              <w:r w:rsidR="00C95D41" w:rsidRPr="00C95D41">
                <w:rPr>
                  <w:rStyle w:val="Hyperlink"/>
                </w:rPr>
                <w:t>rhabhishek_setty@ymail.com</w:t>
              </w:r>
            </w:hyperlink>
            <w:r w:rsidR="0048686C">
              <w:t xml:space="preserve"> -</w:t>
            </w:r>
            <w:r w:rsidR="00D16C26">
              <w:t xml:space="preserve"> </w:t>
            </w:r>
            <w:hyperlink r:id="rId9" w:tooltip="Online Profile" w:history="1">
              <w:r w:rsidR="00D16C26" w:rsidRPr="00D16C26">
                <w:rPr>
                  <w:rStyle w:val="Hyperlink"/>
                </w:rPr>
                <w:t>abhishek-rattihalli.me</w:t>
              </w:r>
            </w:hyperlink>
            <w:r w:rsidR="00D16C26">
              <w:t xml:space="preserve"> -</w:t>
            </w:r>
            <w:r w:rsidR="0048686C">
              <w:t xml:space="preserve"> </w:t>
            </w:r>
            <w:hyperlink r:id="rId10" w:history="1">
              <w:r w:rsidR="00D6775A" w:rsidRPr="004E1300">
                <w:rPr>
                  <w:rStyle w:val="Hyperlink"/>
                </w:rPr>
                <w:t>linkedin.com/in/rhabhishek</w:t>
              </w:r>
            </w:hyperlink>
            <w:r w:rsidR="00D6775A">
              <w:rPr>
                <w:rStyle w:val="vanity-name"/>
              </w:rPr>
              <w:t xml:space="preserve"> </w:t>
            </w:r>
          </w:p>
        </w:tc>
      </w:tr>
      <w:tr w:rsidR="009548CA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3F613C" w:rsidP="00D4662D">
            <w:pPr>
              <w:pStyle w:val="Heading1"/>
            </w:pPr>
            <w:r>
              <w:t>sUMMARY</w:t>
            </w:r>
          </w:p>
        </w:tc>
      </w:tr>
      <w:tr w:rsidR="003F613C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46C66" w:rsidRPr="003F613C" w:rsidRDefault="00746C66" w:rsidP="00746C6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  <w:b/>
              </w:rPr>
            </w:pPr>
            <w:r w:rsidRPr="00746C66">
              <w:rPr>
                <w:rFonts w:asciiTheme="minorHAnsi" w:hAnsiTheme="minorHAnsi" w:cstheme="minorHAnsi"/>
                <w:bCs/>
                <w:caps w:val="0"/>
              </w:rPr>
              <w:t>Experience in development</w:t>
            </w:r>
            <w:r w:rsidRPr="00746C66">
              <w:rPr>
                <w:rFonts w:asciiTheme="minorHAnsi" w:hAnsiTheme="minorHAnsi" w:cstheme="minorHAnsi"/>
                <w:bCs/>
              </w:rPr>
              <w:t xml:space="preserve"> </w:t>
            </w:r>
            <w:r w:rsidRPr="00746C66">
              <w:rPr>
                <w:rFonts w:asciiTheme="minorHAnsi" w:hAnsiTheme="minorHAnsi" w:cstheme="minorHAnsi"/>
                <w:bCs/>
                <w:caps w:val="0"/>
              </w:rPr>
              <w:t>of web based applications using</w:t>
            </w:r>
            <w:r>
              <w:rPr>
                <w:rFonts w:asciiTheme="minorHAnsi" w:hAnsiTheme="minorHAnsi" w:cstheme="minorHAnsi"/>
                <w:b/>
                <w:caps w:val="0"/>
              </w:rPr>
              <w:t xml:space="preserve"> </w:t>
            </w:r>
            <w:r>
              <w:rPr>
                <w:rFonts w:asciiTheme="minorHAnsi" w:hAnsiTheme="minorHAnsi" w:cstheme="minorHAnsi"/>
                <w:caps w:val="0"/>
              </w:rPr>
              <w:t>J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ava,</w:t>
            </w:r>
            <w:r>
              <w:rPr>
                <w:rFonts w:asciiTheme="minorHAnsi" w:hAnsiTheme="minorHAnsi" w:cstheme="minorHAnsi"/>
                <w:b/>
                <w:caps w:val="0"/>
              </w:rPr>
              <w:t xml:space="preserve"> J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2</w:t>
            </w:r>
            <w:r>
              <w:rPr>
                <w:rFonts w:asciiTheme="minorHAnsi" w:hAnsiTheme="minorHAnsi" w:cstheme="minorHAnsi"/>
                <w:b/>
                <w:caps w:val="0"/>
              </w:rPr>
              <w:t>EE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caps w:val="0"/>
              </w:rPr>
              <w:t>JSP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ervlets, </w:t>
            </w:r>
            <w:r>
              <w:rPr>
                <w:rFonts w:asciiTheme="minorHAnsi" w:hAnsiTheme="minorHAnsi" w:cstheme="minorHAnsi"/>
                <w:b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pring, </w:t>
            </w:r>
            <w:r>
              <w:rPr>
                <w:rFonts w:asciiTheme="minorHAnsi" w:hAnsiTheme="minorHAnsi" w:cstheme="minorHAnsi"/>
                <w:b/>
                <w:caps w:val="0"/>
              </w:rPr>
              <w:t>H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ibernate, </w:t>
            </w:r>
            <w:r>
              <w:rPr>
                <w:rFonts w:asciiTheme="minorHAnsi" w:hAnsiTheme="minorHAnsi" w:cstheme="minorHAnsi"/>
                <w:b/>
                <w:caps w:val="0"/>
              </w:rPr>
              <w:t>JDBC, NodeJS, Express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 </w:t>
            </w:r>
            <w:r w:rsidRPr="003F613C">
              <w:rPr>
                <w:rFonts w:asciiTheme="minorHAnsi" w:hAnsiTheme="minorHAnsi" w:cstheme="minorHAnsi"/>
                <w:caps w:val="0"/>
              </w:rPr>
              <w:t>and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aps w:val="0"/>
              </w:rPr>
              <w:t>W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eb </w:t>
            </w:r>
            <w:r>
              <w:rPr>
                <w:rFonts w:asciiTheme="minorHAnsi" w:hAnsiTheme="minorHAnsi" w:cstheme="minorHAnsi"/>
                <w:b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ervices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Knowledge in working with different </w:t>
            </w:r>
            <w:r w:rsidR="00D45066">
              <w:rPr>
                <w:rFonts w:asciiTheme="minorHAnsi" w:hAnsiTheme="minorHAnsi" w:cstheme="minorHAnsi"/>
                <w:caps w:val="0"/>
              </w:rPr>
              <w:t>MVC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frameworks like 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pring 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and </w:t>
            </w:r>
            <w:r w:rsidR="00746C66" w:rsidRPr="00746C66">
              <w:rPr>
                <w:rFonts w:asciiTheme="minorHAnsi" w:hAnsiTheme="minorHAnsi" w:cstheme="minorHAnsi"/>
                <w:bCs/>
                <w:caps w:val="0"/>
              </w:rPr>
              <w:t>ORM</w:t>
            </w:r>
            <w:r w:rsidR="00746C66">
              <w:rPr>
                <w:rFonts w:asciiTheme="minorHAnsi" w:hAnsiTheme="minorHAnsi" w:cstheme="minorHAnsi"/>
                <w:b/>
                <w:caps w:val="0"/>
              </w:rPr>
              <w:t xml:space="preserve"> </w:t>
            </w:r>
            <w:r w:rsidR="00746C66" w:rsidRPr="00746C66">
              <w:rPr>
                <w:rFonts w:asciiTheme="minorHAnsi" w:hAnsiTheme="minorHAnsi" w:cstheme="minorHAnsi"/>
                <w:bCs/>
                <w:caps w:val="0"/>
              </w:rPr>
              <w:t>framewo</w:t>
            </w:r>
            <w:r w:rsidR="00746C66">
              <w:rPr>
                <w:rFonts w:asciiTheme="minorHAnsi" w:hAnsiTheme="minorHAnsi" w:cstheme="minorHAnsi"/>
                <w:bCs/>
                <w:caps w:val="0"/>
              </w:rPr>
              <w:t>r</w:t>
            </w:r>
            <w:r w:rsidR="00746C66" w:rsidRPr="00746C66">
              <w:rPr>
                <w:rFonts w:asciiTheme="minorHAnsi" w:hAnsiTheme="minorHAnsi" w:cstheme="minorHAnsi"/>
                <w:bCs/>
                <w:caps w:val="0"/>
              </w:rPr>
              <w:t>k like</w:t>
            </w:r>
            <w:r w:rsidR="00746C66">
              <w:rPr>
                <w:rFonts w:asciiTheme="minorHAnsi" w:hAnsiTheme="minorHAnsi" w:cstheme="minorHAnsi"/>
                <w:b/>
                <w:caps w:val="0"/>
              </w:rPr>
              <w:t xml:space="preserve"> 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>H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ibernate</w:t>
            </w:r>
            <w:r w:rsidRPr="003F613C">
              <w:rPr>
                <w:rFonts w:asciiTheme="minorHAnsi" w:hAnsiTheme="minorHAnsi" w:cstheme="minorHAnsi"/>
              </w:rPr>
              <w:t>.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Knowledge in the development of spring modules like 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pring </w:t>
            </w:r>
            <w:r w:rsidR="00746C66">
              <w:rPr>
                <w:rFonts w:asciiTheme="minorHAnsi" w:hAnsiTheme="minorHAnsi" w:cstheme="minorHAnsi"/>
                <w:b/>
                <w:caps w:val="0"/>
              </w:rPr>
              <w:t>MVC, Spring Web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 and </w:t>
            </w:r>
            <w:r w:rsidR="00746C66">
              <w:rPr>
                <w:rFonts w:asciiTheme="minorHAnsi" w:hAnsiTheme="minorHAnsi" w:cstheme="minorHAnsi"/>
                <w:b/>
                <w:caps w:val="0"/>
              </w:rPr>
              <w:t>Spring ORM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.</w:t>
            </w:r>
          </w:p>
          <w:p w:rsidR="003F613C" w:rsidRPr="00D45066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  <w:b/>
                <w:bCs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Expertise </w:t>
            </w:r>
            <w:r w:rsidR="00746C66">
              <w:rPr>
                <w:rFonts w:asciiTheme="minorHAnsi" w:hAnsiTheme="minorHAnsi" w:cstheme="minorHAnsi"/>
                <w:caps w:val="0"/>
              </w:rPr>
              <w:t>i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n working with </w:t>
            </w:r>
            <w:r w:rsidR="00746C66">
              <w:rPr>
                <w:rFonts w:asciiTheme="minorHAnsi" w:hAnsiTheme="minorHAnsi" w:cstheme="minorHAnsi"/>
                <w:caps w:val="0"/>
              </w:rPr>
              <w:t>Front end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</w:t>
            </w:r>
            <w:r w:rsidR="00D45066">
              <w:rPr>
                <w:rFonts w:asciiTheme="minorHAnsi" w:hAnsiTheme="minorHAnsi" w:cstheme="minorHAnsi"/>
                <w:caps w:val="0"/>
              </w:rPr>
              <w:t xml:space="preserve">technologies </w:t>
            </w:r>
            <w:r w:rsidRPr="003F613C">
              <w:rPr>
                <w:rFonts w:asciiTheme="minorHAnsi" w:hAnsiTheme="minorHAnsi" w:cstheme="minorHAnsi"/>
                <w:caps w:val="0"/>
              </w:rPr>
              <w:t>like</w:t>
            </w:r>
            <w:r w:rsidRPr="003F613C">
              <w:rPr>
                <w:rFonts w:asciiTheme="minorHAnsi" w:hAnsiTheme="minorHAnsi" w:cstheme="minorHAnsi"/>
              </w:rPr>
              <w:t xml:space="preserve"> 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>A</w:t>
            </w:r>
            <w:r w:rsidR="00D45066" w:rsidRPr="003F613C">
              <w:rPr>
                <w:rFonts w:asciiTheme="minorHAnsi" w:hAnsiTheme="minorHAnsi" w:cstheme="minorHAnsi"/>
                <w:b/>
                <w:caps w:val="0"/>
              </w:rPr>
              <w:t>ngular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>JS</w:t>
            </w:r>
            <w:r w:rsidR="00D45066" w:rsidRPr="003F613C">
              <w:rPr>
                <w:rFonts w:asciiTheme="minorHAnsi" w:hAnsiTheme="minorHAnsi" w:cstheme="minorHAnsi"/>
                <w:b/>
                <w:caps w:val="0"/>
              </w:rPr>
              <w:t xml:space="preserve"> 1.x,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 xml:space="preserve"> Angular 2.x</w:t>
            </w:r>
            <w:r w:rsidR="00D45066" w:rsidRPr="003F613C">
              <w:rPr>
                <w:rFonts w:asciiTheme="minorHAnsi" w:hAnsiTheme="minorHAnsi" w:cstheme="minorHAnsi"/>
                <w:b/>
                <w:caps w:val="0"/>
              </w:rPr>
              <w:t xml:space="preserve"> 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>B</w:t>
            </w:r>
            <w:r w:rsidR="00D45066" w:rsidRPr="003F613C">
              <w:rPr>
                <w:rFonts w:asciiTheme="minorHAnsi" w:hAnsiTheme="minorHAnsi" w:cstheme="minorHAnsi"/>
                <w:b/>
                <w:caps w:val="0"/>
              </w:rPr>
              <w:t xml:space="preserve">ootstrap, 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>HTML5</w:t>
            </w:r>
            <w:r w:rsidR="00D45066" w:rsidRPr="003F613C">
              <w:rPr>
                <w:rFonts w:asciiTheme="minorHAnsi" w:hAnsiTheme="minorHAnsi" w:cstheme="minorHAnsi"/>
                <w:b/>
                <w:caps w:val="0"/>
              </w:rPr>
              <w:t>,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 xml:space="preserve"> AJAX, CSS3, JavaScript, jQuery.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Developed web service applications using </w:t>
            </w:r>
            <w:r w:rsidR="00D45066" w:rsidRPr="00D45066">
              <w:rPr>
                <w:rFonts w:asciiTheme="minorHAnsi" w:hAnsiTheme="minorHAnsi" w:cstheme="minorHAnsi"/>
                <w:b/>
                <w:bCs/>
                <w:caps w:val="0"/>
              </w:rPr>
              <w:t>Spring MVC</w:t>
            </w:r>
            <w:r w:rsidR="00D45066">
              <w:rPr>
                <w:rFonts w:asciiTheme="minorHAnsi" w:hAnsiTheme="minorHAnsi" w:cstheme="minorHAnsi"/>
                <w:caps w:val="0"/>
              </w:rPr>
              <w:t xml:space="preserve"> and </w:t>
            </w:r>
            <w:r w:rsidR="00D45066" w:rsidRPr="00D45066">
              <w:rPr>
                <w:rFonts w:asciiTheme="minorHAnsi" w:hAnsiTheme="minorHAnsi" w:cstheme="minorHAnsi"/>
                <w:b/>
                <w:bCs/>
                <w:caps w:val="0"/>
              </w:rPr>
              <w:t>Node.js</w:t>
            </w:r>
            <w:r w:rsidR="00D45066">
              <w:rPr>
                <w:rFonts w:asciiTheme="minorHAnsi" w:hAnsiTheme="minorHAnsi" w:cstheme="minorHAnsi"/>
                <w:caps w:val="0"/>
              </w:rPr>
              <w:t xml:space="preserve"> with </w:t>
            </w:r>
            <w:r w:rsidR="00D45066" w:rsidRPr="00D45066">
              <w:rPr>
                <w:rFonts w:asciiTheme="minorHAnsi" w:hAnsiTheme="minorHAnsi" w:cstheme="minorHAnsi"/>
                <w:b/>
                <w:bCs/>
                <w:caps w:val="0"/>
              </w:rPr>
              <w:t>Express</w:t>
            </w:r>
            <w:r w:rsidR="00D45066">
              <w:rPr>
                <w:rFonts w:asciiTheme="minorHAnsi" w:hAnsiTheme="minorHAnsi" w:cstheme="minorHAnsi"/>
                <w:caps w:val="0"/>
              </w:rPr>
              <w:t>.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Good knowledge in implementing distinctive design patterns such as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ingleton, </w:t>
            </w:r>
            <w:r w:rsidR="00FB2FE6" w:rsidRPr="00FB2FE6">
              <w:rPr>
                <w:rFonts w:asciiTheme="minorHAnsi" w:hAnsiTheme="minorHAnsi" w:cstheme="minorHAnsi"/>
                <w:b/>
                <w:caps w:val="0"/>
              </w:rPr>
              <w:t>Front Controller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,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DAO, MVC, Factory</w:t>
            </w:r>
            <w:r w:rsidRPr="003F613C">
              <w:rPr>
                <w:rFonts w:asciiTheme="minorHAnsi" w:hAnsiTheme="minorHAnsi" w:cstheme="minorHAnsi"/>
              </w:rPr>
              <w:t>.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3F613C">
              <w:rPr>
                <w:rFonts w:asciiTheme="minorHAnsi" w:hAnsiTheme="minorHAnsi" w:cstheme="minorHAnsi"/>
                <w:bCs/>
                <w:caps w:val="0"/>
              </w:rPr>
              <w:t>Familiar with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design and development of database systems using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RDBMS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(</w:t>
            </w:r>
            <w:r w:rsidR="00FB2FE6">
              <w:rPr>
                <w:rFonts w:asciiTheme="minorHAnsi" w:hAnsiTheme="minorHAnsi" w:cstheme="minorHAnsi"/>
                <w:caps w:val="0"/>
              </w:rPr>
              <w:t>R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elational </w:t>
            </w:r>
            <w:r w:rsidR="00FB2FE6">
              <w:rPr>
                <w:rFonts w:asciiTheme="minorHAnsi" w:hAnsiTheme="minorHAnsi" w:cstheme="minorHAnsi"/>
                <w:caps w:val="0"/>
              </w:rPr>
              <w:t>D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atabase </w:t>
            </w:r>
            <w:r w:rsidR="00FB2FE6">
              <w:rPr>
                <w:rFonts w:asciiTheme="minorHAnsi" w:hAnsiTheme="minorHAnsi" w:cstheme="minorHAnsi"/>
                <w:caps w:val="0"/>
              </w:rPr>
              <w:t>M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anagement </w:t>
            </w:r>
            <w:r w:rsidR="00FB2FE6">
              <w:rPr>
                <w:rFonts w:asciiTheme="minorHAnsi" w:hAnsiTheme="minorHAnsi" w:cstheme="minorHAnsi"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ystems) including </w:t>
            </w:r>
            <w:r w:rsidR="00FB2FE6">
              <w:rPr>
                <w:rFonts w:asciiTheme="minorHAnsi" w:hAnsiTheme="minorHAnsi" w:cstheme="minorHAnsi"/>
                <w:b/>
                <w:bCs/>
                <w:caps w:val="0"/>
              </w:rPr>
              <w:t>O</w:t>
            </w:r>
            <w:r w:rsidR="00D45066">
              <w:rPr>
                <w:rFonts w:asciiTheme="minorHAnsi" w:hAnsiTheme="minorHAnsi" w:cstheme="minorHAnsi"/>
                <w:b/>
                <w:bCs/>
                <w:caps w:val="0"/>
              </w:rPr>
              <w:t xml:space="preserve">racle, </w:t>
            </w:r>
            <w:r w:rsidR="00FB2FE6">
              <w:rPr>
                <w:rFonts w:asciiTheme="minorHAnsi" w:hAnsiTheme="minorHAnsi" w:cstheme="minorHAnsi"/>
                <w:b/>
                <w:bCs/>
                <w:caps w:val="0"/>
              </w:rPr>
              <w:t>M</w:t>
            </w:r>
            <w:r w:rsidR="00D45066">
              <w:rPr>
                <w:rFonts w:asciiTheme="minorHAnsi" w:hAnsiTheme="minorHAnsi" w:cstheme="minorHAnsi"/>
                <w:b/>
                <w:bCs/>
                <w:caps w:val="0"/>
              </w:rPr>
              <w:t>y</w:t>
            </w:r>
            <w:r w:rsidR="00FB2FE6">
              <w:rPr>
                <w:rFonts w:asciiTheme="minorHAnsi" w:hAnsiTheme="minorHAnsi" w:cstheme="minorHAnsi"/>
                <w:b/>
                <w:bCs/>
                <w:caps w:val="0"/>
              </w:rPr>
              <w:t>SQL</w:t>
            </w:r>
            <w:r w:rsidR="00D45066">
              <w:rPr>
                <w:rFonts w:asciiTheme="minorHAnsi" w:hAnsiTheme="minorHAnsi" w:cstheme="minorHAnsi"/>
                <w:b/>
                <w:bCs/>
                <w:caps w:val="0"/>
              </w:rPr>
              <w:t>, IBM DB2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and in programming with</w:t>
            </w:r>
            <w:r w:rsidRPr="003F613C">
              <w:rPr>
                <w:rFonts w:asciiTheme="minorHAnsi" w:hAnsiTheme="minorHAnsi" w:cstheme="minorHAnsi"/>
                <w:b/>
                <w:bCs/>
                <w:caps w:val="0"/>
              </w:rPr>
              <w:t xml:space="preserve"> </w:t>
            </w:r>
            <w:r w:rsidR="00FB2FE6">
              <w:rPr>
                <w:rFonts w:asciiTheme="minorHAnsi" w:hAnsiTheme="minorHAnsi" w:cstheme="minorHAnsi"/>
                <w:b/>
                <w:bCs/>
                <w:caps w:val="0"/>
              </w:rPr>
              <w:t>SQL</w:t>
            </w:r>
            <w:r w:rsidRPr="003F613C">
              <w:rPr>
                <w:rFonts w:asciiTheme="minorHAnsi" w:hAnsiTheme="minorHAnsi" w:cstheme="minorHAnsi"/>
                <w:b/>
                <w:bCs/>
                <w:caps w:val="0"/>
              </w:rPr>
              <w:t xml:space="preserve"> 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besides writing </w:t>
            </w:r>
            <w:r w:rsidR="00FB2FE6">
              <w:rPr>
                <w:rFonts w:asciiTheme="minorHAnsi" w:hAnsiTheme="minorHAnsi" w:cstheme="minorHAnsi"/>
                <w:b/>
                <w:bCs/>
                <w:caps w:val="0"/>
              </w:rPr>
              <w:t>DDL</w:t>
            </w:r>
            <w:r w:rsidRPr="003F613C">
              <w:rPr>
                <w:rFonts w:asciiTheme="minorHAnsi" w:hAnsiTheme="minorHAnsi" w:cstheme="minorHAnsi"/>
              </w:rPr>
              <w:t>,</w:t>
            </w:r>
            <w:r w:rsidRPr="003F613C">
              <w:rPr>
                <w:rFonts w:asciiTheme="minorHAnsi" w:hAnsiTheme="minorHAnsi" w:cstheme="minorHAnsi"/>
                <w:b/>
                <w:bCs/>
                <w:caps w:val="0"/>
              </w:rPr>
              <w:t xml:space="preserve"> </w:t>
            </w:r>
            <w:r w:rsidR="00FB2FE6">
              <w:rPr>
                <w:rFonts w:asciiTheme="minorHAnsi" w:hAnsiTheme="minorHAnsi" w:cstheme="minorHAnsi"/>
                <w:b/>
                <w:bCs/>
                <w:caps w:val="0"/>
              </w:rPr>
              <w:t>DML</w:t>
            </w:r>
            <w:r w:rsidRPr="003F613C">
              <w:rPr>
                <w:rFonts w:asciiTheme="minorHAnsi" w:hAnsiTheme="minorHAnsi" w:cstheme="minorHAnsi"/>
                <w:b/>
                <w:bCs/>
                <w:caps w:val="0"/>
              </w:rPr>
              <w:t xml:space="preserve"> </w:t>
            </w:r>
            <w:r w:rsidRPr="003F613C">
              <w:rPr>
                <w:rFonts w:asciiTheme="minorHAnsi" w:hAnsiTheme="minorHAnsi" w:cstheme="minorHAnsi"/>
                <w:bCs/>
                <w:caps w:val="0"/>
              </w:rPr>
              <w:t>and</w:t>
            </w:r>
            <w:r w:rsidRPr="003F613C">
              <w:rPr>
                <w:rFonts w:asciiTheme="minorHAnsi" w:hAnsiTheme="minorHAnsi" w:cstheme="minorHAnsi"/>
                <w:b/>
                <w:bCs/>
                <w:caps w:val="0"/>
              </w:rPr>
              <w:t xml:space="preserve"> </w:t>
            </w:r>
            <w:r w:rsidR="00FB2FE6">
              <w:rPr>
                <w:rFonts w:asciiTheme="minorHAnsi" w:hAnsiTheme="minorHAnsi" w:cstheme="minorHAnsi"/>
                <w:b/>
                <w:bCs/>
                <w:caps w:val="0"/>
              </w:rPr>
              <w:t>T</w:t>
            </w:r>
            <w:r w:rsidRPr="003F613C">
              <w:rPr>
                <w:rFonts w:asciiTheme="minorHAnsi" w:hAnsiTheme="minorHAnsi" w:cstheme="minorHAnsi"/>
                <w:b/>
                <w:bCs/>
                <w:caps w:val="0"/>
              </w:rPr>
              <w:t>ransaction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queries.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  <w:b/>
                <w:bCs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Experience on working with </w:t>
            </w:r>
            <w:r w:rsidR="00FB2FE6">
              <w:rPr>
                <w:rFonts w:asciiTheme="minorHAnsi" w:hAnsiTheme="minorHAnsi" w:cstheme="minorHAnsi"/>
                <w:caps w:val="0"/>
              </w:rPr>
              <w:t>version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</w:t>
            </w:r>
            <w:r w:rsidR="00FB2FE6">
              <w:rPr>
                <w:rFonts w:asciiTheme="minorHAnsi" w:hAnsiTheme="minorHAnsi" w:cstheme="minorHAnsi"/>
                <w:caps w:val="0"/>
              </w:rPr>
              <w:t>control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tools like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G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it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H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ub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 xml:space="preserve"> and SVN</w:t>
            </w:r>
            <w:r w:rsidRPr="003F613C">
              <w:rPr>
                <w:rFonts w:asciiTheme="minorHAnsi" w:hAnsiTheme="minorHAnsi" w:cstheme="minorHAnsi"/>
              </w:rPr>
              <w:t>.</w:t>
            </w:r>
          </w:p>
          <w:p w:rsidR="00746C66" w:rsidRPr="00746C66" w:rsidRDefault="00746C66" w:rsidP="00746C6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aps w:val="0"/>
              </w:rPr>
              <w:t>Fluent in d</w:t>
            </w:r>
            <w:r w:rsidRPr="003F613C">
              <w:rPr>
                <w:rFonts w:asciiTheme="minorHAnsi" w:hAnsiTheme="minorHAnsi" w:cstheme="minorHAnsi"/>
                <w:caps w:val="0"/>
              </w:rPr>
              <w:t>evelop</w:t>
            </w:r>
            <w:r>
              <w:rPr>
                <w:rFonts w:asciiTheme="minorHAnsi" w:hAnsiTheme="minorHAnsi" w:cstheme="minorHAnsi"/>
                <w:caps w:val="0"/>
              </w:rPr>
              <w:t>ing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</w:t>
            </w:r>
            <w:r>
              <w:rPr>
                <w:rFonts w:asciiTheme="minorHAnsi" w:hAnsiTheme="minorHAnsi" w:cstheme="minorHAnsi"/>
                <w:caps w:val="0"/>
              </w:rPr>
              <w:t>applications using IDE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’s such as </w:t>
            </w:r>
            <w:r>
              <w:rPr>
                <w:rFonts w:asciiTheme="minorHAnsi" w:hAnsiTheme="minorHAnsi" w:cstheme="minorHAnsi"/>
                <w:b/>
                <w:caps w:val="0"/>
              </w:rPr>
              <w:t>IBM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aps w:val="0"/>
              </w:rPr>
              <w:t>RAD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caps w:val="0"/>
              </w:rPr>
              <w:t>E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clipse, and </w:t>
            </w:r>
            <w:r>
              <w:rPr>
                <w:rFonts w:asciiTheme="minorHAnsi" w:hAnsiTheme="minorHAnsi" w:cstheme="minorHAnsi"/>
                <w:b/>
                <w:caps w:val="0"/>
              </w:rPr>
              <w:t>IntelliJ IDEA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.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  <w:b/>
                <w:bCs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Good understanding and knowledge of working on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W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eb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phere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A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pplication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S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 xml:space="preserve">erver 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 xml:space="preserve">and 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apache tomcat web server.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  <w:b/>
                <w:bCs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Good understanding in working with continuous integration and build automation tools like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M</w:t>
            </w:r>
            <w:r w:rsidR="00D45066">
              <w:rPr>
                <w:rFonts w:asciiTheme="minorHAnsi" w:hAnsiTheme="minorHAnsi" w:cstheme="minorHAnsi"/>
                <w:b/>
                <w:caps w:val="0"/>
              </w:rPr>
              <w:t>aven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and </w:t>
            </w:r>
            <w:r w:rsidR="00B20B2A">
              <w:rPr>
                <w:rFonts w:asciiTheme="minorHAnsi" w:hAnsiTheme="minorHAnsi" w:cstheme="minorHAnsi"/>
                <w:b/>
                <w:caps w:val="0"/>
              </w:rPr>
              <w:t>NPM.</w:t>
            </w:r>
          </w:p>
          <w:p w:rsidR="003F613C" w:rsidRPr="003F613C" w:rsidRDefault="003F613C" w:rsidP="00FB2FE6">
            <w:pPr>
              <w:pStyle w:val="Heading1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3F613C">
              <w:rPr>
                <w:rFonts w:asciiTheme="minorHAnsi" w:hAnsiTheme="minorHAnsi" w:cstheme="minorHAnsi"/>
                <w:caps w:val="0"/>
              </w:rPr>
              <w:t xml:space="preserve">Experience in 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A</w:t>
            </w:r>
            <w:r w:rsidRPr="003F613C">
              <w:rPr>
                <w:rFonts w:asciiTheme="minorHAnsi" w:hAnsiTheme="minorHAnsi" w:cstheme="minorHAnsi"/>
                <w:b/>
                <w:caps w:val="0"/>
              </w:rPr>
              <w:t>gile</w:t>
            </w:r>
            <w:r w:rsidR="00FB2FE6">
              <w:rPr>
                <w:rFonts w:asciiTheme="minorHAnsi" w:hAnsiTheme="minorHAnsi" w:cstheme="minorHAnsi"/>
                <w:b/>
                <w:caps w:val="0"/>
              </w:rPr>
              <w:t>, XP and Waterfall</w:t>
            </w:r>
            <w:r w:rsidRPr="003F613C">
              <w:rPr>
                <w:rFonts w:asciiTheme="minorHAnsi" w:hAnsiTheme="minorHAnsi" w:cstheme="minorHAnsi"/>
                <w:caps w:val="0"/>
              </w:rPr>
              <w:t xml:space="preserve"> software development</w:t>
            </w:r>
            <w:r w:rsidR="00FB2FE6">
              <w:rPr>
                <w:rFonts w:asciiTheme="minorHAnsi" w:hAnsiTheme="minorHAnsi" w:cstheme="minorHAnsi"/>
                <w:caps w:val="0"/>
              </w:rPr>
              <w:t xml:space="preserve"> models</w:t>
            </w:r>
            <w:r w:rsidRPr="003F613C">
              <w:rPr>
                <w:rFonts w:asciiTheme="minorHAnsi" w:hAnsiTheme="minorHAnsi" w:cstheme="minorHAnsi"/>
                <w:caps w:val="0"/>
              </w:rPr>
              <w:t>.</w:t>
            </w:r>
          </w:p>
          <w:p w:rsidR="003F613C" w:rsidRDefault="003F613C" w:rsidP="00FB2FE6">
            <w:pPr>
              <w:pStyle w:val="Heading1"/>
              <w:numPr>
                <w:ilvl w:val="0"/>
                <w:numId w:val="27"/>
              </w:numPr>
            </w:pPr>
            <w:r w:rsidRPr="003F613C">
              <w:rPr>
                <w:rFonts w:asciiTheme="minorHAnsi" w:hAnsiTheme="minorHAnsi" w:cstheme="minorHAnsi"/>
                <w:caps w:val="0"/>
              </w:rPr>
              <w:t>Strong technical background, excellent analytical ability, effective communication skills, team player, goal oriented and ability to quickly learn and adapt to modern technologies as and when required.</w:t>
            </w:r>
          </w:p>
        </w:tc>
      </w:tr>
      <w:tr w:rsidR="003F613C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F613C" w:rsidRDefault="003F613C" w:rsidP="00D4662D">
            <w:pPr>
              <w:pStyle w:val="Heading1"/>
            </w:pPr>
            <w:r>
              <w:t>SKILLS</w:t>
            </w:r>
          </w:p>
        </w:tc>
      </w:tr>
      <w:tr w:rsidR="009548CA" w:rsidRPr="00DE7766" w:rsidTr="00CF445F">
        <w:trPr>
          <w:trHeight w:val="152"/>
        </w:trPr>
        <w:tc>
          <w:tcPr>
            <w:tcW w:w="54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10258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230223" w:rsidRDefault="00236CE1" w:rsidP="009F6586">
            <w:r w:rsidRPr="001771BA">
              <w:rPr>
                <w:u w:val="single"/>
              </w:rPr>
              <w:t>Web Technologies</w:t>
            </w:r>
            <w:r>
              <w:t xml:space="preserve"> </w:t>
            </w:r>
            <w:r w:rsidR="00C12E7F">
              <w:t>–</w:t>
            </w:r>
            <w:r w:rsidR="001771BA">
              <w:t xml:space="preserve"> </w:t>
            </w:r>
            <w:r w:rsidR="00C12E7F">
              <w:t xml:space="preserve">SpringMVC, </w:t>
            </w:r>
            <w:proofErr w:type="spellStart"/>
            <w:r w:rsidR="00C12E7F">
              <w:t>RestFul</w:t>
            </w:r>
            <w:proofErr w:type="spellEnd"/>
            <w:r w:rsidR="00C12E7F">
              <w:t xml:space="preserve"> Services, Hibernate, </w:t>
            </w:r>
            <w:r w:rsidR="00D16C26" w:rsidRPr="00D16C26">
              <w:t>JavaScript, jQuery, Angular, NodeJS, ReactJS, HTML</w:t>
            </w:r>
            <w:r w:rsidR="00FB2FE6">
              <w:t>5</w:t>
            </w:r>
            <w:r w:rsidR="00D16C26" w:rsidRPr="00D16C26">
              <w:t>, CSS</w:t>
            </w:r>
            <w:r w:rsidR="00FB2FE6">
              <w:t>3</w:t>
            </w:r>
            <w:r w:rsidR="00D16C26" w:rsidRPr="00D16C26">
              <w:t xml:space="preserve">, </w:t>
            </w:r>
            <w:r w:rsidR="00D16C26">
              <w:t>JSP, Servlets, REST</w:t>
            </w:r>
            <w:r w:rsidR="00326D72">
              <w:t>, Bootstrap</w:t>
            </w:r>
          </w:p>
          <w:p w:rsidR="000A5B2E" w:rsidRDefault="000A5B2E" w:rsidP="009F6586">
            <w:r w:rsidRPr="001771BA">
              <w:rPr>
                <w:u w:val="single"/>
              </w:rPr>
              <w:t>Languages</w:t>
            </w:r>
            <w:r>
              <w:t xml:space="preserve"> – Java/J2EE, Python</w:t>
            </w:r>
          </w:p>
          <w:p w:rsidR="00FB2FE6" w:rsidRDefault="00236CE1" w:rsidP="009F6586">
            <w:r w:rsidRPr="001771BA">
              <w:rPr>
                <w:u w:val="single"/>
              </w:rPr>
              <w:t>Tools</w:t>
            </w:r>
            <w:r>
              <w:t xml:space="preserve"> – </w:t>
            </w:r>
            <w:r w:rsidR="00537959">
              <w:t xml:space="preserve">Eclipse, </w:t>
            </w:r>
            <w:r>
              <w:t xml:space="preserve">IBM </w:t>
            </w:r>
            <w:r w:rsidR="00537959">
              <w:t>RAD, IBM DB2</w:t>
            </w:r>
            <w:r>
              <w:t xml:space="preserve">, </w:t>
            </w:r>
            <w:proofErr w:type="spellStart"/>
            <w:r w:rsidR="00FB2FE6">
              <w:t>IndelliJ</w:t>
            </w:r>
            <w:proofErr w:type="spellEnd"/>
            <w:r w:rsidR="00FB2FE6">
              <w:t xml:space="preserve"> IDEA</w:t>
            </w:r>
          </w:p>
          <w:p w:rsidR="0021341B" w:rsidRDefault="00236CE1" w:rsidP="009F6586">
            <w:r w:rsidRPr="001771BA">
              <w:rPr>
                <w:u w:val="single"/>
              </w:rPr>
              <w:t>Database</w:t>
            </w:r>
            <w:r w:rsidR="001771BA" w:rsidRPr="001771BA">
              <w:rPr>
                <w:u w:val="single"/>
              </w:rPr>
              <w:t>s</w:t>
            </w:r>
            <w:r>
              <w:t xml:space="preserve"> - Oracle, </w:t>
            </w:r>
            <w:r w:rsidR="004153D7">
              <w:t xml:space="preserve">IBM </w:t>
            </w:r>
            <w:r>
              <w:t>DB2, MySQL</w:t>
            </w:r>
          </w:p>
          <w:p w:rsidR="00236CE1" w:rsidRDefault="00236CE1" w:rsidP="009F6586">
            <w:r w:rsidRPr="001771BA">
              <w:rPr>
                <w:u w:val="single"/>
              </w:rPr>
              <w:t>Methodologies</w:t>
            </w:r>
            <w:r>
              <w:t xml:space="preserve"> –</w:t>
            </w:r>
            <w:r w:rsidR="00B57C8A">
              <w:t xml:space="preserve"> Agile/</w:t>
            </w:r>
            <w:r>
              <w:t>Scrum, XP, Waterfall</w:t>
            </w:r>
          </w:p>
        </w:tc>
      </w:tr>
      <w:tr w:rsidR="00DE7766" w:rsidRPr="00DE7766" w:rsidTr="00CF445F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CF445F" w:rsidRPr="00DE7766" w:rsidTr="00407C56">
        <w:trPr>
          <w:trHeight w:val="216"/>
        </w:trPr>
        <w:tc>
          <w:tcPr>
            <w:tcW w:w="569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CF445F" w:rsidRPr="00DE7766" w:rsidRDefault="00CF445F" w:rsidP="00DE7766"/>
        </w:tc>
        <w:tc>
          <w:tcPr>
            <w:tcW w:w="7622" w:type="dxa"/>
            <w:tcBorders>
              <w:left w:val="nil"/>
              <w:right w:val="nil"/>
            </w:tcBorders>
          </w:tcPr>
          <w:p w:rsidR="00CF445F" w:rsidRDefault="00942812" w:rsidP="00CF445F">
            <w:pPr>
              <w:pStyle w:val="Heading2"/>
            </w:pPr>
            <w:r>
              <w:t xml:space="preserve">Full Stack Developer </w:t>
            </w:r>
            <w:r w:rsidR="00CF445F">
              <w:t xml:space="preserve">– International Thermodyne </w:t>
            </w:r>
            <w:r w:rsidR="00B94040">
              <w:t>(Charlotte, NC, USA)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Analyze the application written in SQL for p</w:t>
            </w:r>
            <w:r w:rsidR="0015578E">
              <w:rPr>
                <w:b w:val="0"/>
                <w:bCs/>
              </w:rPr>
              <w:t>it falls and improve efficiency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Use front end technologie</w:t>
            </w:r>
            <w:r w:rsidR="00FB2FE6">
              <w:rPr>
                <w:b w:val="0"/>
                <w:bCs/>
              </w:rPr>
              <w:t>s (JavaScript, Angular, HTML, CSS</w:t>
            </w:r>
            <w:r w:rsidRPr="00CF445F">
              <w:rPr>
                <w:b w:val="0"/>
                <w:bCs/>
              </w:rPr>
              <w:t xml:space="preserve">) to </w:t>
            </w:r>
            <w:r w:rsidR="00FB2FE6">
              <w:rPr>
                <w:b w:val="0"/>
                <w:bCs/>
              </w:rPr>
              <w:t>build front end of</w:t>
            </w:r>
            <w:r w:rsidR="0015578E">
              <w:rPr>
                <w:b w:val="0"/>
                <w:bCs/>
              </w:rPr>
              <w:t xml:space="preserve"> the application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Rewrite the architectu</w:t>
            </w:r>
            <w:r w:rsidR="0015578E">
              <w:rPr>
                <w:b w:val="0"/>
                <w:bCs/>
              </w:rPr>
              <w:t xml:space="preserve">re </w:t>
            </w:r>
            <w:r w:rsidR="000D37F2">
              <w:rPr>
                <w:b w:val="0"/>
                <w:bCs/>
              </w:rPr>
              <w:t xml:space="preserve">for implementation in </w:t>
            </w:r>
            <w:r w:rsidR="00FB2FE6">
              <w:rPr>
                <w:b w:val="0"/>
                <w:bCs/>
              </w:rPr>
              <w:t>SpringMVC.</w:t>
            </w:r>
          </w:p>
          <w:p w:rsidR="00FB2FE6" w:rsidRDefault="00CF445F" w:rsidP="00FB2FE6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Imple</w:t>
            </w:r>
            <w:r w:rsidR="0015578E">
              <w:rPr>
                <w:b w:val="0"/>
                <w:bCs/>
              </w:rPr>
              <w:t xml:space="preserve">ment the application using </w:t>
            </w:r>
            <w:r w:rsidR="00FB2FE6">
              <w:rPr>
                <w:b w:val="0"/>
                <w:bCs/>
              </w:rPr>
              <w:t>SpringMVC and JDBC</w:t>
            </w:r>
          </w:p>
          <w:p w:rsidR="00FB2FE6" w:rsidRPr="00FB2FE6" w:rsidRDefault="00FB2FE6" w:rsidP="00FB2FE6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Maintain code versioning using GitHub.</w:t>
            </w:r>
          </w:p>
          <w:p w:rsid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Perform data analysis to improve user de</w:t>
            </w:r>
            <w:r w:rsidR="0015578E">
              <w:rPr>
                <w:b w:val="0"/>
                <w:bCs/>
              </w:rPr>
              <w:t>tection and presence declaration</w:t>
            </w:r>
          </w:p>
          <w:p w:rsidR="0015578E" w:rsidRPr="0015578E" w:rsidRDefault="0015578E" w:rsidP="0015578E">
            <w:pPr>
              <w:pStyle w:val="ListParagraph"/>
              <w:numPr>
                <w:ilvl w:val="0"/>
                <w:numId w:val="25"/>
              </w:numPr>
            </w:pPr>
            <w:r>
              <w:t xml:space="preserve">Technologies: </w:t>
            </w:r>
            <w:r w:rsidR="00FB2FE6">
              <w:t>Angular</w:t>
            </w:r>
            <w:r w:rsidRPr="0015578E">
              <w:t xml:space="preserve">, </w:t>
            </w:r>
            <w:r w:rsidR="00FB2FE6">
              <w:t xml:space="preserve">AJAX, JavaScript, HTML, </w:t>
            </w:r>
            <w:r w:rsidR="000D37F2">
              <w:t>CSS, JAVA</w:t>
            </w:r>
            <w:r w:rsidR="00FB2FE6">
              <w:t xml:space="preserve">, </w:t>
            </w:r>
            <w:r w:rsidRPr="0015578E">
              <w:t xml:space="preserve">J2EE, </w:t>
            </w:r>
            <w:r w:rsidR="00755B98">
              <w:t xml:space="preserve">SpringMVC, JDBC, </w:t>
            </w:r>
            <w:r w:rsidR="000D37F2">
              <w:t>MySQL</w:t>
            </w:r>
            <w:r w:rsidRPr="0015578E">
              <w:t>.</w:t>
            </w:r>
          </w:p>
        </w:tc>
        <w:tc>
          <w:tcPr>
            <w:tcW w:w="2609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CF445F" w:rsidRDefault="00CF445F" w:rsidP="00CF445F">
            <w:pPr>
              <w:pStyle w:val="Dates"/>
            </w:pPr>
            <w:r>
              <w:t>Oct 201</w:t>
            </w:r>
            <w:r w:rsidR="003A4605">
              <w:t>7</w:t>
            </w:r>
            <w:r>
              <w:t xml:space="preserve"> – Dec 201</w:t>
            </w:r>
            <w:r w:rsidR="003A4605">
              <w:t>7</w:t>
            </w:r>
          </w:p>
          <w:p w:rsidR="00CF445F" w:rsidRDefault="00CF445F" w:rsidP="007D5AB6">
            <w:pPr>
              <w:pStyle w:val="Dates"/>
            </w:pPr>
          </w:p>
        </w:tc>
      </w:tr>
      <w:tr w:rsidR="006962EF" w:rsidRPr="00DE7766" w:rsidTr="00216187">
        <w:trPr>
          <w:trHeight w:val="216"/>
        </w:trPr>
        <w:tc>
          <w:tcPr>
            <w:tcW w:w="569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>
            <w:bookmarkStart w:id="0" w:name="_Hlk500633379"/>
          </w:p>
        </w:tc>
        <w:tc>
          <w:tcPr>
            <w:tcW w:w="7622" w:type="dxa"/>
            <w:tcBorders>
              <w:left w:val="nil"/>
              <w:right w:val="nil"/>
            </w:tcBorders>
          </w:tcPr>
          <w:p w:rsidR="006962EF" w:rsidRPr="00DE7766" w:rsidRDefault="004E392E" w:rsidP="007D5AB6">
            <w:pPr>
              <w:pStyle w:val="Heading2"/>
            </w:pPr>
            <w:r>
              <w:t>Java</w:t>
            </w:r>
            <w:r w:rsidR="002B2625">
              <w:t xml:space="preserve"> </w:t>
            </w:r>
            <w:r>
              <w:t>Full Stack Developer</w:t>
            </w:r>
            <w:r w:rsidR="006D429B">
              <w:t xml:space="preserve"> </w:t>
            </w:r>
            <w:r w:rsidR="001A6A1B">
              <w:rPr>
                <w:b w:val="0"/>
              </w:rPr>
              <w:t>–</w:t>
            </w:r>
            <w:r w:rsidR="00CF1635" w:rsidRPr="00D16C26">
              <w:t xml:space="preserve"> </w:t>
            </w:r>
            <w:r w:rsidR="001A6A1B">
              <w:t>Tata Consultancy Services</w:t>
            </w:r>
            <w:r w:rsidR="00B94040">
              <w:t xml:space="preserve"> (Bengaluru, Karnataka, India)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:rsidR="006962EF" w:rsidRPr="00DE7766" w:rsidRDefault="00304207" w:rsidP="00B94040">
            <w:pPr>
              <w:pStyle w:val="Dates"/>
            </w:pPr>
            <w:r>
              <w:t>Jan 2014</w:t>
            </w:r>
            <w:r w:rsidR="00440D1F">
              <w:t xml:space="preserve"> – July 2016</w:t>
            </w:r>
          </w:p>
        </w:tc>
      </w:tr>
      <w:tr w:rsidR="006962EF" w:rsidRPr="00DE7766" w:rsidTr="00216187">
        <w:trPr>
          <w:trHeight w:val="1098"/>
        </w:trPr>
        <w:tc>
          <w:tcPr>
            <w:tcW w:w="569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10231" w:type="dxa"/>
            <w:gridSpan w:val="2"/>
            <w:tcBorders>
              <w:top w:val="nil"/>
              <w:left w:val="nil"/>
              <w:right w:val="nil"/>
            </w:tcBorders>
          </w:tcPr>
          <w:p w:rsidR="006962EF" w:rsidRPr="00D97489" w:rsidRDefault="005E397E" w:rsidP="007D5AB6">
            <w:pPr>
              <w:pStyle w:val="Location"/>
            </w:pPr>
            <w:r w:rsidRPr="00D16C26">
              <w:t xml:space="preserve">Technology Enabled Business Transformation </w:t>
            </w:r>
            <w:r>
              <w:t xml:space="preserve">(TEBT) </w:t>
            </w:r>
            <w:r w:rsidRPr="00D16C26">
              <w:t>project</w:t>
            </w:r>
            <w:r w:rsidR="00CF1635">
              <w:t xml:space="preserve"> </w:t>
            </w:r>
            <w:r w:rsidR="00CF1635" w:rsidRPr="006D429B">
              <w:t>–</w:t>
            </w:r>
            <w:r w:rsidR="00CF1635">
              <w:t xml:space="preserve"> Banking &amp; Financial Services</w:t>
            </w:r>
          </w:p>
          <w:p w:rsidR="007E1124" w:rsidRDefault="002862A9" w:rsidP="00B8794B">
            <w:pPr>
              <w:pStyle w:val="ListParagraph"/>
            </w:pPr>
            <w:r>
              <w:t>Designed a configurable solution to reduce the tim</w:t>
            </w:r>
            <w:r w:rsidR="00B8794B">
              <w:t>eline from 3 weeks to 5 minutes</w:t>
            </w:r>
            <w:r w:rsidR="00755B98">
              <w:t xml:space="preserve"> using jQuery and JavaScript Objects</w:t>
            </w:r>
            <w:r w:rsidR="00B8794B">
              <w:t>.</w:t>
            </w:r>
          </w:p>
          <w:p w:rsidR="002862A9" w:rsidRDefault="002862A9" w:rsidP="002862A9">
            <w:pPr>
              <w:pStyle w:val="ListParagraph"/>
            </w:pPr>
            <w:r>
              <w:t>Responsible for requirement collection, analysis, design, implementation, unit testing and maintenance of the products.</w:t>
            </w:r>
          </w:p>
          <w:p w:rsidR="00013CA8" w:rsidRDefault="00013CA8" w:rsidP="002862A9">
            <w:pPr>
              <w:pStyle w:val="ListParagraph"/>
            </w:pPr>
            <w:r>
              <w:t>Developed various insurance products using JavaScript and jQuery.</w:t>
            </w:r>
          </w:p>
          <w:p w:rsidR="00013CA8" w:rsidRDefault="003F613C" w:rsidP="002862A9">
            <w:pPr>
              <w:pStyle w:val="ListParagraph"/>
            </w:pPr>
            <w:r>
              <w:t>Used Spring Web Flow for back end of the application to deal with all the transactional data.</w:t>
            </w:r>
          </w:p>
          <w:p w:rsidR="003F613C" w:rsidRDefault="00755B98" w:rsidP="002862A9">
            <w:pPr>
              <w:pStyle w:val="ListParagraph"/>
            </w:pPr>
            <w:r>
              <w:lastRenderedPageBreak/>
              <w:t>Developed a standalone application using AngularJS for Unit Testing.</w:t>
            </w:r>
          </w:p>
          <w:p w:rsidR="00755B98" w:rsidRDefault="00755B98" w:rsidP="002862A9">
            <w:pPr>
              <w:pStyle w:val="ListParagraph"/>
            </w:pPr>
            <w:r>
              <w:t>Configured Master Data for accessing constant data as a file download to access from front end.</w:t>
            </w:r>
          </w:p>
          <w:p w:rsidR="00755B98" w:rsidRDefault="00755B98" w:rsidP="002862A9">
            <w:pPr>
              <w:pStyle w:val="ListParagraph"/>
            </w:pPr>
            <w:r>
              <w:t>Used Oracle as the Database and wrote SQL queries to interact with the database.</w:t>
            </w:r>
          </w:p>
          <w:p w:rsidR="00755B98" w:rsidRDefault="00755B98" w:rsidP="002862A9">
            <w:pPr>
              <w:pStyle w:val="ListParagraph"/>
            </w:pPr>
            <w:r>
              <w:t>Designed a NodeJS webservice with WKHTML for PDF generation.</w:t>
            </w:r>
          </w:p>
          <w:p w:rsidR="002862A9" w:rsidRDefault="002862A9" w:rsidP="002862A9">
            <w:pPr>
              <w:pStyle w:val="ListParagraph"/>
            </w:pPr>
            <w:r>
              <w:t xml:space="preserve">Received the award “Young Turk” for </w:t>
            </w:r>
            <w:r w:rsidR="007E1124">
              <w:t>being reliable and going the extra mile</w:t>
            </w:r>
            <w:r>
              <w:t>.</w:t>
            </w:r>
          </w:p>
          <w:p w:rsidR="00B8794B" w:rsidRDefault="00B8794B" w:rsidP="002862A9">
            <w:pPr>
              <w:pStyle w:val="ListParagraph"/>
            </w:pPr>
            <w:r>
              <w:t>Lead a team of 6 associates to successfully deliver multiple products.</w:t>
            </w:r>
          </w:p>
          <w:p w:rsidR="00304207" w:rsidRDefault="00304207" w:rsidP="00B8794B">
            <w:pPr>
              <w:pStyle w:val="ListParagraph"/>
            </w:pPr>
            <w:r>
              <w:t>Received the prestigious award “ILP – Kudos” for outstanding performance during the Initial Learning Program (ILP)</w:t>
            </w:r>
            <w:r w:rsidR="00B8794B">
              <w:t>.</w:t>
            </w:r>
          </w:p>
          <w:p w:rsidR="0015578E" w:rsidRPr="00D4662D" w:rsidRDefault="0015578E" w:rsidP="0015578E">
            <w:pPr>
              <w:pStyle w:val="ListParagraph"/>
            </w:pPr>
            <w:r>
              <w:t xml:space="preserve">Technologies: </w:t>
            </w:r>
            <w:r w:rsidRPr="0015578E">
              <w:t xml:space="preserve">AngularJS, NodeJS, </w:t>
            </w:r>
            <w:r w:rsidR="000D37F2">
              <w:t>AJAX, JavaScript, HTML/CSS, JAVA</w:t>
            </w:r>
            <w:r w:rsidRPr="0015578E">
              <w:t>/J2EE, JSP, Spring, Oracle</w:t>
            </w:r>
            <w:r w:rsidR="00755B98">
              <w:t>, WKHTML</w:t>
            </w:r>
            <w:r w:rsidRPr="0015578E">
              <w:t>.</w:t>
            </w:r>
          </w:p>
        </w:tc>
      </w:tr>
      <w:bookmarkEnd w:id="0"/>
      <w:tr w:rsidR="006962EF" w:rsidRPr="00DE7766" w:rsidTr="00B43E57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lastRenderedPageBreak/>
              <w:t>Education</w:t>
            </w:r>
          </w:p>
        </w:tc>
      </w:tr>
      <w:tr w:rsidR="00310636" w:rsidRPr="00DE7766" w:rsidTr="00B43E57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right w:val="nil"/>
            </w:tcBorders>
          </w:tcPr>
          <w:tbl>
            <w:tblPr>
              <w:tblStyle w:val="TableGrid"/>
              <w:tblW w:w="0" w:type="auto"/>
              <w:tblInd w:w="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7"/>
            </w:tblGrid>
            <w:tr w:rsidR="00310636" w:rsidTr="00310636">
              <w:tc>
                <w:tcPr>
                  <w:tcW w:w="4927" w:type="dxa"/>
                </w:tcPr>
                <w:p w:rsidR="00310636" w:rsidRPr="00310636" w:rsidRDefault="00310636" w:rsidP="00310636">
                  <w:pPr>
                    <w:pStyle w:val="Heading2"/>
                    <w:rPr>
                      <w:sz w:val="18"/>
                    </w:rPr>
                  </w:pPr>
                  <w:r w:rsidRPr="00310636">
                    <w:rPr>
                      <w:sz w:val="18"/>
                    </w:rPr>
                    <w:t>University of North Carolina at Charlotte</w:t>
                  </w:r>
                </w:p>
              </w:tc>
              <w:tc>
                <w:tcPr>
                  <w:tcW w:w="4927" w:type="dxa"/>
                </w:tcPr>
                <w:p w:rsidR="00310636" w:rsidRPr="006962EF" w:rsidRDefault="00310636" w:rsidP="00310636">
                  <w:pPr>
                    <w:pStyle w:val="Dates"/>
                  </w:pPr>
                  <w:r>
                    <w:t xml:space="preserve">Aug 2016 – </w:t>
                  </w:r>
                  <w:r w:rsidR="00A439CF">
                    <w:t>Dec 2017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632CF1">
                    <w:rPr>
                      <w:b w:val="0"/>
                      <w:bCs/>
                    </w:rPr>
                    <w:t>Master of Science - Computer Scienc</w:t>
                  </w:r>
                  <w:r>
                    <w:rPr>
                      <w:b w:val="0"/>
                      <w:bCs/>
                    </w:rPr>
                    <w:t>e</w:t>
                  </w:r>
                </w:p>
              </w:tc>
              <w:tc>
                <w:tcPr>
                  <w:tcW w:w="4927" w:type="dxa"/>
                </w:tcPr>
                <w:p w:rsidR="00632CF1" w:rsidRDefault="00632CF1" w:rsidP="00310636">
                  <w:pPr>
                    <w:pStyle w:val="Dates"/>
                  </w:pPr>
                  <w:r>
                    <w:t>GPA: 3.7</w:t>
                  </w:r>
                </w:p>
              </w:tc>
            </w:tr>
            <w:tr w:rsidR="00632CF1" w:rsidTr="00111406">
              <w:tc>
                <w:tcPr>
                  <w:tcW w:w="9854" w:type="dxa"/>
                  <w:gridSpan w:val="2"/>
                </w:tcPr>
                <w:p w:rsidR="00632CF1" w:rsidRPr="00632CF1" w:rsidRDefault="00632CF1" w:rsidP="00632CF1">
                  <w:pPr>
                    <w:pStyle w:val="Dates"/>
                    <w:jc w:val="left"/>
                  </w:pPr>
                  <w:r w:rsidRPr="00632CF1">
                    <w:rPr>
                      <w:u w:val="single"/>
                    </w:rPr>
                    <w:t>Subjects:</w:t>
                  </w:r>
                  <w:r w:rsidRPr="00632CF1">
                    <w:t xml:space="preserve"> Algorithms &amp; Data Structures, Software System Development &amp; Implementation, Intelligent Systems, Recommender Systems, AI for Game Design, Survey of Programming Languages</w:t>
                  </w:r>
                  <w:r>
                    <w:t>, Virtual Reality, Computer Graphics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D16C26">
                    <w:rPr>
                      <w:sz w:val="18"/>
                    </w:rPr>
                    <w:t>Visvesvaraya Technological University, Belgaum, India</w:t>
                  </w:r>
                  <w:r>
                    <w:rPr>
                      <w:sz w:val="18"/>
                    </w:rPr>
                    <w:t xml:space="preserve">                              </w:t>
                  </w:r>
                </w:p>
              </w:tc>
              <w:tc>
                <w:tcPr>
                  <w:tcW w:w="4927" w:type="dxa"/>
                </w:tcPr>
                <w:p w:rsidR="00632CF1" w:rsidRPr="00632CF1" w:rsidRDefault="00632CF1" w:rsidP="00632CF1">
                  <w:pPr>
                    <w:pStyle w:val="Location"/>
                    <w:jc w:val="right"/>
                    <w:rPr>
                      <w:i w:val="0"/>
                    </w:rPr>
                  </w:pPr>
                  <w:r w:rsidRPr="00CF1635">
                    <w:rPr>
                      <w:i w:val="0"/>
                    </w:rPr>
                    <w:t>Aug 2009 – July 2013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632CF1">
                    <w:rPr>
                      <w:b w:val="0"/>
                      <w:bCs/>
                    </w:rPr>
                    <w:t>Bachelor of Engineering - Computer Science</w:t>
                  </w:r>
                </w:p>
              </w:tc>
              <w:tc>
                <w:tcPr>
                  <w:tcW w:w="4927" w:type="dxa"/>
                </w:tcPr>
                <w:p w:rsidR="00632CF1" w:rsidRDefault="00632CF1" w:rsidP="00310636">
                  <w:pPr>
                    <w:pStyle w:val="Dates"/>
                  </w:pPr>
                  <w:r>
                    <w:t>GPA: 4.0</w:t>
                  </w:r>
                </w:p>
              </w:tc>
            </w:tr>
          </w:tbl>
          <w:tbl>
            <w:tblPr>
              <w:tblW w:w="10800" w:type="dxa"/>
              <w:tblLayout w:type="fixed"/>
              <w:tblLook w:val="0000" w:firstRow="0" w:lastRow="0" w:firstColumn="0" w:lastColumn="0" w:noHBand="0" w:noVBand="0"/>
            </w:tblPr>
            <w:tblGrid>
              <w:gridCol w:w="10800"/>
            </w:tblGrid>
            <w:tr w:rsidR="00D378BE" w:rsidRPr="00DE7766" w:rsidTr="00D378BE">
              <w:trPr>
                <w:trHeight w:val="360"/>
              </w:trPr>
              <w:tc>
                <w:tcPr>
                  <w:tcW w:w="10800" w:type="dxa"/>
                  <w:tcBorders>
                    <w:top w:val="single" w:sz="4" w:space="0" w:color="7F7F7F" w:themeColor="text1" w:themeTint="80"/>
                    <w:left w:val="nil"/>
                    <w:bottom w:val="single" w:sz="4" w:space="0" w:color="7F7F7F" w:themeColor="text1" w:themeTint="80"/>
                    <w:right w:val="nil"/>
                  </w:tcBorders>
                </w:tcPr>
                <w:p w:rsidR="00D378BE" w:rsidRDefault="00D378BE" w:rsidP="00D378BE">
                  <w:pPr>
                    <w:pStyle w:val="Heading1"/>
                  </w:pPr>
                  <w:r>
                    <w:t>CERTIFICATIONS</w:t>
                  </w:r>
                </w:p>
              </w:tc>
            </w:tr>
          </w:tbl>
          <w:p w:rsidR="00D378BE" w:rsidRDefault="00D378BE" w:rsidP="00D378BE">
            <w:pPr>
              <w:pStyle w:val="ListParagraph"/>
              <w:numPr>
                <w:ilvl w:val="0"/>
                <w:numId w:val="23"/>
              </w:numPr>
            </w:pPr>
            <w:r>
              <w:t>IBM Certified Associate Developer - Rational Application Developer for WebSphere Software V6.0</w:t>
            </w:r>
          </w:p>
          <w:p w:rsidR="00D378BE" w:rsidRDefault="00D378BE" w:rsidP="00D378BE">
            <w:pPr>
              <w:pStyle w:val="ListParagraph"/>
              <w:numPr>
                <w:ilvl w:val="0"/>
                <w:numId w:val="23"/>
              </w:numPr>
            </w:pPr>
            <w:r>
              <w:t>IBM Certified Academic Associate - DB2 9 Fundamentals and Application Fundamentals</w:t>
            </w:r>
          </w:p>
          <w:p w:rsidR="00E11F3C" w:rsidRPr="00310636" w:rsidRDefault="00D378BE" w:rsidP="00E11F3C">
            <w:pPr>
              <w:pStyle w:val="ListParagraph"/>
              <w:numPr>
                <w:ilvl w:val="0"/>
                <w:numId w:val="23"/>
              </w:numPr>
            </w:pPr>
            <w:r>
              <w:t>Lynda.com - Learn React.js: The Basics (2015)</w:t>
            </w:r>
            <w:r w:rsidR="00755B98">
              <w:t>.</w:t>
            </w:r>
          </w:p>
        </w:tc>
      </w:tr>
      <w:tr w:rsidR="00CE3105" w:rsidRPr="00DE7766" w:rsidTr="00CE3105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E3105" w:rsidRDefault="00CE3105" w:rsidP="006962EF">
            <w:pPr>
              <w:pStyle w:val="Heading1"/>
            </w:pPr>
            <w:r>
              <w:t>ACADEMIC Projects</w:t>
            </w:r>
          </w:p>
        </w:tc>
      </w:tr>
    </w:tbl>
    <w:p w:rsidR="00304207" w:rsidRDefault="00304207" w:rsidP="000D0345">
      <w:pPr>
        <w:pStyle w:val="ListParagraph"/>
        <w:numPr>
          <w:ilvl w:val="0"/>
          <w:numId w:val="24"/>
        </w:numPr>
      </w:pPr>
      <w:r>
        <w:t>Recommendation system for Book Crossing Dataset using different recommendation algorithms</w:t>
      </w:r>
      <w:r w:rsidR="00CD3A53">
        <w:t xml:space="preserve"> implemented in Python</w:t>
      </w:r>
      <w:r w:rsidR="00FA31CC">
        <w:t>.</w:t>
      </w:r>
      <w:bookmarkStart w:id="1" w:name="_GoBack"/>
      <w:bookmarkEnd w:id="1"/>
    </w:p>
    <w:p w:rsidR="00CD3A53" w:rsidRDefault="00BC48A3" w:rsidP="000D0345">
      <w:pPr>
        <w:pStyle w:val="ListParagraph"/>
        <w:numPr>
          <w:ilvl w:val="0"/>
          <w:numId w:val="24"/>
        </w:numPr>
      </w:pPr>
      <w:r w:rsidRPr="00BC48A3">
        <w:t>Deduction of subjective remarks to statistical equivalence by sentiment analysis</w:t>
      </w:r>
      <w:r>
        <w:t xml:space="preserve"> – Learning algorithms built on Python.</w:t>
      </w:r>
    </w:p>
    <w:p w:rsidR="008E18D5" w:rsidRDefault="00CD3A53" w:rsidP="000D0345">
      <w:pPr>
        <w:pStyle w:val="ListParagraph"/>
        <w:numPr>
          <w:ilvl w:val="0"/>
          <w:numId w:val="24"/>
        </w:numPr>
      </w:pPr>
      <w:r>
        <w:t xml:space="preserve">Visualization of </w:t>
      </w:r>
      <w:r w:rsidR="00DC6031">
        <w:t>Robot Navigation using Real-time A* algorithm</w:t>
      </w:r>
      <w:r w:rsidR="00BB6A85">
        <w:t xml:space="preserve"> built using JavaScript</w:t>
      </w:r>
      <w:r w:rsidR="00854490">
        <w:t>.</w:t>
      </w:r>
    </w:p>
    <w:p w:rsidR="00FF407F" w:rsidRDefault="00FF407F" w:rsidP="000D0345">
      <w:pPr>
        <w:pStyle w:val="ListParagraph"/>
        <w:numPr>
          <w:ilvl w:val="0"/>
          <w:numId w:val="24"/>
        </w:numPr>
      </w:pPr>
      <w:r w:rsidRPr="00FF407F">
        <w:t>Duke MyChart: Simplified Radiology Reports</w:t>
      </w:r>
      <w:r w:rsidR="00304207">
        <w:t xml:space="preserve"> – NLP based application built on Python (Hack Duke 2016)</w:t>
      </w:r>
      <w:r w:rsidR="00515925">
        <w:t>.</w:t>
      </w:r>
    </w:p>
    <w:p w:rsidR="00304207" w:rsidRDefault="007F435B" w:rsidP="000D0345">
      <w:pPr>
        <w:pStyle w:val="ListParagraph"/>
        <w:numPr>
          <w:ilvl w:val="0"/>
          <w:numId w:val="24"/>
        </w:numPr>
      </w:pPr>
      <w:r>
        <w:t>Defect Tracker</w:t>
      </w:r>
      <w:r w:rsidR="00CD3A53">
        <w:t xml:space="preserve"> – Web based tool to track bug fixes during software development</w:t>
      </w:r>
      <w:r w:rsidR="00733647">
        <w:t xml:space="preserve"> built using AngularJS, </w:t>
      </w:r>
      <w:r w:rsidR="00BC48A3">
        <w:t>Java/J2EE,</w:t>
      </w:r>
      <w:r w:rsidR="00BB6A85" w:rsidRPr="00BB6A85">
        <w:t xml:space="preserve"> </w:t>
      </w:r>
      <w:r w:rsidR="00BB6A85">
        <w:t>JSP, Servlets,</w:t>
      </w:r>
      <w:r w:rsidR="00BC48A3">
        <w:t xml:space="preserve"> HTML/CSS,</w:t>
      </w:r>
      <w:r w:rsidR="00BB6A85">
        <w:t xml:space="preserve"> </w:t>
      </w:r>
      <w:r w:rsidR="00BC48A3">
        <w:t>MySQL</w:t>
      </w:r>
      <w:r w:rsidR="0035244C">
        <w:t>, GitHub</w:t>
      </w:r>
    </w:p>
    <w:p w:rsidR="00D16C26" w:rsidRDefault="00D16C26" w:rsidP="00953570">
      <w:pPr>
        <w:pStyle w:val="ListParagraph"/>
        <w:numPr>
          <w:ilvl w:val="0"/>
          <w:numId w:val="24"/>
        </w:numPr>
      </w:pPr>
      <w:r w:rsidRPr="00D16C26">
        <w:t>Online Retail System - Web based portal for a retail store to manage online sales and inventory management built using AJAX, jQuery, JavaScript, HTML/CSS, Java/J2EE,</w:t>
      </w:r>
      <w:r w:rsidR="00BB6A85">
        <w:t xml:space="preserve"> JSP, Servlets,</w:t>
      </w:r>
      <w:r w:rsidR="0035244C">
        <w:t xml:space="preserve"> Hibernate, Oracle, </w:t>
      </w:r>
      <w:proofErr w:type="spellStart"/>
      <w:r w:rsidR="0035244C">
        <w:t>BugZilla</w:t>
      </w:r>
      <w:proofErr w:type="spellEnd"/>
      <w:r w:rsidR="0035244C">
        <w:t>, Tortoise SVN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>Highly Confidential Security System - Web based tool for storing personal files on cloud using a security algorithm built using AJAX, jQuery, JavaScript, HTML/CSS, Java/J2EE,</w:t>
      </w:r>
      <w:r w:rsidR="00BB6A85">
        <w:t xml:space="preserve"> JSP, Servlets,</w:t>
      </w:r>
      <w:r w:rsidRPr="00D16C26">
        <w:t xml:space="preserve"> IBM DB2.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 xml:space="preserve">Paperless Hospital Service - Web based tool for managing activities in a hospital built using AJAX, jQuery, JavaScript, HTML/CSS, Java/J2EE, </w:t>
      </w:r>
      <w:r w:rsidR="00BB6A85">
        <w:t xml:space="preserve">JSP, Servlets, </w:t>
      </w:r>
      <w:r w:rsidRPr="00D16C26">
        <w:t>IBM DB2.</w:t>
      </w:r>
    </w:p>
    <w:p w:rsidR="0015578E" w:rsidRDefault="0015578E" w:rsidP="00755B98">
      <w:pPr>
        <w:pStyle w:val="ListParagraph"/>
        <w:numPr>
          <w:ilvl w:val="0"/>
          <w:numId w:val="24"/>
        </w:numPr>
      </w:pPr>
      <w:r>
        <w:t xml:space="preserve">Augmented Reality for Children’s Museum – </w:t>
      </w:r>
      <w:r w:rsidRPr="007409F5">
        <w:t>AR Research to improve learning experience for children in a museum in association with College of Architecture, UNCC and VisCenter, UNCC.</w:t>
      </w:r>
    </w:p>
    <w:sectPr w:rsidR="0015578E" w:rsidSect="0031063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254" w:rsidRDefault="00676254" w:rsidP="00755B98">
      <w:pPr>
        <w:spacing w:before="0" w:after="0" w:line="240" w:lineRule="auto"/>
      </w:pPr>
      <w:r>
        <w:separator/>
      </w:r>
    </w:p>
  </w:endnote>
  <w:endnote w:type="continuationSeparator" w:id="0">
    <w:p w:rsidR="00676254" w:rsidRDefault="00676254" w:rsidP="00755B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254" w:rsidRDefault="00676254" w:rsidP="00755B98">
      <w:pPr>
        <w:spacing w:before="0" w:after="0" w:line="240" w:lineRule="auto"/>
      </w:pPr>
      <w:r>
        <w:separator/>
      </w:r>
    </w:p>
  </w:footnote>
  <w:footnote w:type="continuationSeparator" w:id="0">
    <w:p w:rsidR="00676254" w:rsidRDefault="00676254" w:rsidP="00755B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B98" w:rsidRDefault="00755B98">
    <w:pPr>
      <w:pStyle w:val="Header"/>
    </w:pPr>
    <w:r>
      <w:rPr>
        <w:noProof/>
        <w:lang w:bidi="hi-IN"/>
      </w:rPr>
      <w:drawing>
        <wp:anchor distT="0" distB="0" distL="114300" distR="114300" simplePos="0" relativeHeight="251661312" behindDoc="0" locked="0" layoutInCell="1" allowOverlap="1" wp14:anchorId="68A74BF5" wp14:editId="7519D9A8">
          <wp:simplePos x="0" y="0"/>
          <wp:positionH relativeFrom="column">
            <wp:posOffset>6438899</wp:posOffset>
          </wp:positionH>
          <wp:positionV relativeFrom="paragraph">
            <wp:posOffset>-371475</wp:posOffset>
          </wp:positionV>
          <wp:extent cx="683895" cy="333375"/>
          <wp:effectExtent l="0" t="0" r="1905" b="9525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150585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3333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i-IN"/>
      </w:rPr>
      <w:drawing>
        <wp:anchor distT="0" distB="0" distL="114300" distR="114300" simplePos="0" relativeHeight="251659264" behindDoc="0" locked="0" layoutInCell="1" allowOverlap="1" wp14:anchorId="426A67BE" wp14:editId="071ABEFD">
          <wp:simplePos x="0" y="0"/>
          <wp:positionH relativeFrom="column">
            <wp:posOffset>5410200</wp:posOffset>
          </wp:positionH>
          <wp:positionV relativeFrom="paragraph">
            <wp:posOffset>-381000</wp:posOffset>
          </wp:positionV>
          <wp:extent cx="730250" cy="371475"/>
          <wp:effectExtent l="0" t="0" r="0" b="9525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bm-db2-logo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3714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FA3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78911A6"/>
    <w:multiLevelType w:val="hybridMultilevel"/>
    <w:tmpl w:val="791CA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312BB"/>
    <w:multiLevelType w:val="hybridMultilevel"/>
    <w:tmpl w:val="D592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70190"/>
    <w:multiLevelType w:val="hybridMultilevel"/>
    <w:tmpl w:val="2B6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91ABF"/>
    <w:multiLevelType w:val="hybridMultilevel"/>
    <w:tmpl w:val="99D4FEE0"/>
    <w:lvl w:ilvl="0" w:tplc="8168DE24">
      <w:start w:val="1"/>
      <w:numFmt w:val="bullet"/>
      <w:pStyle w:val="List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50A7B"/>
    <w:multiLevelType w:val="hybridMultilevel"/>
    <w:tmpl w:val="8C006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92759B3"/>
    <w:multiLevelType w:val="hybridMultilevel"/>
    <w:tmpl w:val="F2F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613BB"/>
    <w:multiLevelType w:val="hybridMultilevel"/>
    <w:tmpl w:val="23A61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7A1535"/>
    <w:multiLevelType w:val="hybridMultilevel"/>
    <w:tmpl w:val="67EAE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DE2B48"/>
    <w:multiLevelType w:val="hybridMultilevel"/>
    <w:tmpl w:val="DFF694D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20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16"/>
  </w:num>
  <w:num w:numId="20">
    <w:abstractNumId w:val="25"/>
  </w:num>
  <w:num w:numId="21">
    <w:abstractNumId w:val="21"/>
  </w:num>
  <w:num w:numId="22">
    <w:abstractNumId w:val="12"/>
  </w:num>
  <w:num w:numId="23">
    <w:abstractNumId w:val="22"/>
  </w:num>
  <w:num w:numId="24">
    <w:abstractNumId w:val="19"/>
  </w:num>
  <w:num w:numId="25">
    <w:abstractNumId w:val="14"/>
  </w:num>
  <w:num w:numId="26">
    <w:abstractNumId w:val="1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D1"/>
    <w:rsid w:val="00000E2E"/>
    <w:rsid w:val="000022EB"/>
    <w:rsid w:val="000116DB"/>
    <w:rsid w:val="00013CA8"/>
    <w:rsid w:val="00014501"/>
    <w:rsid w:val="00023552"/>
    <w:rsid w:val="0004758F"/>
    <w:rsid w:val="0006205E"/>
    <w:rsid w:val="00075E73"/>
    <w:rsid w:val="000A38D5"/>
    <w:rsid w:val="000A5B2E"/>
    <w:rsid w:val="000B0EE9"/>
    <w:rsid w:val="000D0345"/>
    <w:rsid w:val="000D37F2"/>
    <w:rsid w:val="000D7696"/>
    <w:rsid w:val="0010077D"/>
    <w:rsid w:val="00114AD1"/>
    <w:rsid w:val="00116379"/>
    <w:rsid w:val="001279F1"/>
    <w:rsid w:val="00131F50"/>
    <w:rsid w:val="00137E79"/>
    <w:rsid w:val="00140C9E"/>
    <w:rsid w:val="0015578E"/>
    <w:rsid w:val="001771BA"/>
    <w:rsid w:val="001A6A1B"/>
    <w:rsid w:val="001C1C29"/>
    <w:rsid w:val="001F7003"/>
    <w:rsid w:val="0021341B"/>
    <w:rsid w:val="00216187"/>
    <w:rsid w:val="00230223"/>
    <w:rsid w:val="00235C02"/>
    <w:rsid w:val="00236CE1"/>
    <w:rsid w:val="0024671E"/>
    <w:rsid w:val="0025418C"/>
    <w:rsid w:val="002605A5"/>
    <w:rsid w:val="002862A9"/>
    <w:rsid w:val="002911C8"/>
    <w:rsid w:val="002A5825"/>
    <w:rsid w:val="002B2625"/>
    <w:rsid w:val="002E19C7"/>
    <w:rsid w:val="002F3655"/>
    <w:rsid w:val="00301257"/>
    <w:rsid w:val="00304207"/>
    <w:rsid w:val="00310636"/>
    <w:rsid w:val="00326D72"/>
    <w:rsid w:val="003339C8"/>
    <w:rsid w:val="0035244C"/>
    <w:rsid w:val="00361AFB"/>
    <w:rsid w:val="00374E86"/>
    <w:rsid w:val="00380AE0"/>
    <w:rsid w:val="00395544"/>
    <w:rsid w:val="003A4605"/>
    <w:rsid w:val="003B6A99"/>
    <w:rsid w:val="003D2600"/>
    <w:rsid w:val="003F06DC"/>
    <w:rsid w:val="003F5303"/>
    <w:rsid w:val="003F613C"/>
    <w:rsid w:val="00407C56"/>
    <w:rsid w:val="0041118B"/>
    <w:rsid w:val="004153D7"/>
    <w:rsid w:val="00423205"/>
    <w:rsid w:val="004354A6"/>
    <w:rsid w:val="00440D1F"/>
    <w:rsid w:val="00477FE0"/>
    <w:rsid w:val="0048686C"/>
    <w:rsid w:val="00490BE6"/>
    <w:rsid w:val="004B51D5"/>
    <w:rsid w:val="004C3B7A"/>
    <w:rsid w:val="004E392E"/>
    <w:rsid w:val="0051284F"/>
    <w:rsid w:val="00515925"/>
    <w:rsid w:val="0053477C"/>
    <w:rsid w:val="00537959"/>
    <w:rsid w:val="00561035"/>
    <w:rsid w:val="00574696"/>
    <w:rsid w:val="00582A2A"/>
    <w:rsid w:val="005A24E5"/>
    <w:rsid w:val="005C30E6"/>
    <w:rsid w:val="005C5D33"/>
    <w:rsid w:val="005D6712"/>
    <w:rsid w:val="005E397E"/>
    <w:rsid w:val="005E6833"/>
    <w:rsid w:val="00632CF1"/>
    <w:rsid w:val="006366E9"/>
    <w:rsid w:val="006504E5"/>
    <w:rsid w:val="00676254"/>
    <w:rsid w:val="0067680F"/>
    <w:rsid w:val="00693FB9"/>
    <w:rsid w:val="006962EF"/>
    <w:rsid w:val="006A0AE6"/>
    <w:rsid w:val="006A6ECD"/>
    <w:rsid w:val="006D429B"/>
    <w:rsid w:val="006D75AE"/>
    <w:rsid w:val="006E2432"/>
    <w:rsid w:val="00732361"/>
    <w:rsid w:val="00733647"/>
    <w:rsid w:val="007409F5"/>
    <w:rsid w:val="00746C66"/>
    <w:rsid w:val="00753EB4"/>
    <w:rsid w:val="00755B98"/>
    <w:rsid w:val="00770878"/>
    <w:rsid w:val="007708F2"/>
    <w:rsid w:val="00790D50"/>
    <w:rsid w:val="007A2F12"/>
    <w:rsid w:val="007B3F6A"/>
    <w:rsid w:val="007C0E03"/>
    <w:rsid w:val="007D5AB6"/>
    <w:rsid w:val="007E1124"/>
    <w:rsid w:val="007E34C6"/>
    <w:rsid w:val="007F435B"/>
    <w:rsid w:val="00816710"/>
    <w:rsid w:val="00854490"/>
    <w:rsid w:val="008945D1"/>
    <w:rsid w:val="008A32D8"/>
    <w:rsid w:val="008D48CD"/>
    <w:rsid w:val="008E18D5"/>
    <w:rsid w:val="008F673D"/>
    <w:rsid w:val="00900830"/>
    <w:rsid w:val="0090731C"/>
    <w:rsid w:val="00907793"/>
    <w:rsid w:val="009323C0"/>
    <w:rsid w:val="00942812"/>
    <w:rsid w:val="009548CA"/>
    <w:rsid w:val="009614D2"/>
    <w:rsid w:val="00987217"/>
    <w:rsid w:val="009F6586"/>
    <w:rsid w:val="00A07D6A"/>
    <w:rsid w:val="00A409DC"/>
    <w:rsid w:val="00A439CF"/>
    <w:rsid w:val="00A50420"/>
    <w:rsid w:val="00A84E65"/>
    <w:rsid w:val="00AC26FD"/>
    <w:rsid w:val="00AC7977"/>
    <w:rsid w:val="00AF1168"/>
    <w:rsid w:val="00B20B2A"/>
    <w:rsid w:val="00B42BD3"/>
    <w:rsid w:val="00B43E57"/>
    <w:rsid w:val="00B54803"/>
    <w:rsid w:val="00B57C8A"/>
    <w:rsid w:val="00B671A4"/>
    <w:rsid w:val="00B8794B"/>
    <w:rsid w:val="00B94040"/>
    <w:rsid w:val="00BA6541"/>
    <w:rsid w:val="00BB6A85"/>
    <w:rsid w:val="00BC48A3"/>
    <w:rsid w:val="00BE6F73"/>
    <w:rsid w:val="00C069B4"/>
    <w:rsid w:val="00C12E7F"/>
    <w:rsid w:val="00C135B2"/>
    <w:rsid w:val="00C302EE"/>
    <w:rsid w:val="00C325F5"/>
    <w:rsid w:val="00C55F0B"/>
    <w:rsid w:val="00C64BFD"/>
    <w:rsid w:val="00C95D41"/>
    <w:rsid w:val="00CD22BE"/>
    <w:rsid w:val="00CD3A53"/>
    <w:rsid w:val="00CE3105"/>
    <w:rsid w:val="00CF1635"/>
    <w:rsid w:val="00CF445F"/>
    <w:rsid w:val="00D009AE"/>
    <w:rsid w:val="00D11EC3"/>
    <w:rsid w:val="00D16C26"/>
    <w:rsid w:val="00D378BE"/>
    <w:rsid w:val="00D43F73"/>
    <w:rsid w:val="00D449BA"/>
    <w:rsid w:val="00D45066"/>
    <w:rsid w:val="00D4662D"/>
    <w:rsid w:val="00D6775A"/>
    <w:rsid w:val="00D720EA"/>
    <w:rsid w:val="00D81B55"/>
    <w:rsid w:val="00D87140"/>
    <w:rsid w:val="00D97489"/>
    <w:rsid w:val="00DB1F1E"/>
    <w:rsid w:val="00DC6031"/>
    <w:rsid w:val="00DE7766"/>
    <w:rsid w:val="00E11F3C"/>
    <w:rsid w:val="00E33FCE"/>
    <w:rsid w:val="00E40F7C"/>
    <w:rsid w:val="00EA7AB8"/>
    <w:rsid w:val="00EB1C0D"/>
    <w:rsid w:val="00F069C7"/>
    <w:rsid w:val="00F3680B"/>
    <w:rsid w:val="00F40366"/>
    <w:rsid w:val="00F44334"/>
    <w:rsid w:val="00F510D1"/>
    <w:rsid w:val="00F8761C"/>
    <w:rsid w:val="00FA31CC"/>
    <w:rsid w:val="00FA4D43"/>
    <w:rsid w:val="00FB2FE6"/>
    <w:rsid w:val="00FC7A4D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E1975"/>
  <w15:docId w15:val="{A041B702-CE8E-4073-A163-0BAF5F4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F407F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31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8686C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8686C"/>
  </w:style>
  <w:style w:type="character" w:customStyle="1" w:styleId="vanity-name">
    <w:name w:val="vanity-name"/>
    <w:basedOn w:val="DefaultParagraphFont"/>
    <w:rsid w:val="0048686C"/>
  </w:style>
  <w:style w:type="character" w:customStyle="1" w:styleId="Heading4Char">
    <w:name w:val="Heading 4 Char"/>
    <w:basedOn w:val="DefaultParagraphFont"/>
    <w:link w:val="Heading4"/>
    <w:semiHidden/>
    <w:rsid w:val="00FF407F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8A3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16C26"/>
    <w:rPr>
      <w:color w:val="808080"/>
      <w:shd w:val="clear" w:color="auto" w:fill="E6E6E6"/>
    </w:rPr>
  </w:style>
  <w:style w:type="paragraph" w:styleId="ListBullet">
    <w:name w:val="List Bullet"/>
    <w:basedOn w:val="Normal"/>
    <w:autoRedefine/>
    <w:uiPriority w:val="99"/>
    <w:rsid w:val="003F613C"/>
    <w:pPr>
      <w:numPr>
        <w:numId w:val="26"/>
      </w:numPr>
      <w:spacing w:before="0" w:after="0" w:line="240" w:lineRule="auto"/>
      <w:jc w:val="both"/>
    </w:pPr>
    <w:rPr>
      <w:rFonts w:ascii="Times New Roman" w:hAnsi="Times New Roman"/>
      <w:spacing w:val="0"/>
      <w:sz w:val="24"/>
      <w:szCs w:val="24"/>
    </w:rPr>
  </w:style>
  <w:style w:type="paragraph" w:styleId="Header">
    <w:name w:val="header"/>
    <w:basedOn w:val="Normal"/>
    <w:link w:val="HeaderChar"/>
    <w:unhideWhenUsed/>
    <w:rsid w:val="00755B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55B98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755B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55B98"/>
    <w:rPr>
      <w:rFonts w:asciiTheme="minorHAnsi" w:hAnsiTheme="minorHAnsi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abhishek_setty@y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rhabhishe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hishek-rattihalli.m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111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HP</dc:creator>
  <cp:keywords/>
  <cp:lastModifiedBy>Abhishek Setty</cp:lastModifiedBy>
  <cp:revision>10</cp:revision>
  <cp:lastPrinted>2018-01-26T19:38:00Z</cp:lastPrinted>
  <dcterms:created xsi:type="dcterms:W3CDTF">2018-01-26T18:33:00Z</dcterms:created>
  <dcterms:modified xsi:type="dcterms:W3CDTF">2018-01-30T17:17:00Z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